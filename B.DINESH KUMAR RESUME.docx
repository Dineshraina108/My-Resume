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B11CE" w14:textId="77777777" w:rsidR="008274B6" w:rsidRDefault="008274B6" w:rsidP="00BE0852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4354084" w14:textId="77777777" w:rsidTr="0D1FCE5A">
        <w:tc>
          <w:tcPr>
            <w:tcW w:w="3600" w:type="dxa"/>
            <w:shd w:val="clear" w:color="auto" w:fill="auto"/>
          </w:tcPr>
          <w:p w14:paraId="2020C18C" w14:textId="77777777" w:rsidR="00293565" w:rsidRPr="00293565" w:rsidRDefault="00293565" w:rsidP="00293565"/>
          <w:p w14:paraId="41E51EEB" w14:textId="77777777" w:rsidR="008274B6" w:rsidRDefault="00293565" w:rsidP="00036450">
            <w:pPr>
              <w:pStyle w:val="Heading3"/>
              <w:rPr>
                <w:noProof/>
              </w:rPr>
            </w:pPr>
            <w:r>
              <w:rPr>
                <w:noProof/>
              </w:rPr>
              <w:t xml:space="preserve">  </w:t>
            </w:r>
            <w:bookmarkStart w:id="0" w:name="_GoBack"/>
            <w:bookmarkEnd w:id="0"/>
          </w:p>
          <w:p w14:paraId="5A358576" w14:textId="745D7F2F" w:rsidR="00293565" w:rsidRDefault="00293565" w:rsidP="00036450">
            <w:pPr>
              <w:pStyle w:val="Heading3"/>
            </w:pPr>
            <w:r>
              <w:rPr>
                <w:noProof/>
              </w:rPr>
              <w:t xml:space="preserve"> </w:t>
            </w: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227BF83" wp14:editId="68106319">
                      <wp:extent cx="1638300" cy="15811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38300" cy="1581150"/>
                                <a:chOff x="495" y="435"/>
                                <a:chExt cx="1904" cy="19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7" y="448"/>
                                  <a:ext cx="1878" cy="187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5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8" y="439"/>
                                  <a:ext cx="1897" cy="1897"/>
                                </a:xfrm>
                                <a:custGeom>
                                  <a:avLst/>
                                  <a:gdLst>
                                    <a:gd name="T0" fmla="+- 0 507 498"/>
                                    <a:gd name="T1" fmla="*/ T0 w 1897"/>
                                    <a:gd name="T2" fmla="+- 0 1385 439"/>
                                    <a:gd name="T3" fmla="*/ 1385 h 1897"/>
                                    <a:gd name="T4" fmla="+- 0 520 498"/>
                                    <a:gd name="T5" fmla="*/ T4 w 1897"/>
                                    <a:gd name="T6" fmla="+- 0 1541 439"/>
                                    <a:gd name="T7" fmla="*/ 1541 h 1897"/>
                                    <a:gd name="T8" fmla="+- 0 581 498"/>
                                    <a:gd name="T9" fmla="*/ T8 w 1897"/>
                                    <a:gd name="T10" fmla="+- 0 1754 439"/>
                                    <a:gd name="T11" fmla="*/ 1754 h 1897"/>
                                    <a:gd name="T12" fmla="+- 0 688 498"/>
                                    <a:gd name="T13" fmla="*/ T12 w 1897"/>
                                    <a:gd name="T14" fmla="+- 0 1943 439"/>
                                    <a:gd name="T15" fmla="*/ 1943 h 1897"/>
                                    <a:gd name="T16" fmla="+- 0 835 498"/>
                                    <a:gd name="T17" fmla="*/ T16 w 1897"/>
                                    <a:gd name="T18" fmla="+- 0 2101 439"/>
                                    <a:gd name="T19" fmla="*/ 2101 h 1897"/>
                                    <a:gd name="T20" fmla="+- 0 1014 498"/>
                                    <a:gd name="T21" fmla="*/ T20 w 1897"/>
                                    <a:gd name="T22" fmla="+- 0 2222 439"/>
                                    <a:gd name="T23" fmla="*/ 2222 h 1897"/>
                                    <a:gd name="T24" fmla="+- 0 1219 498"/>
                                    <a:gd name="T25" fmla="*/ T24 w 1897"/>
                                    <a:gd name="T26" fmla="+- 0 2299 439"/>
                                    <a:gd name="T27" fmla="*/ 2299 h 1897"/>
                                    <a:gd name="T28" fmla="+- 0 1444 498"/>
                                    <a:gd name="T29" fmla="*/ T28 w 1897"/>
                                    <a:gd name="T30" fmla="+- 0 2326 439"/>
                                    <a:gd name="T31" fmla="*/ 2326 h 1897"/>
                                    <a:gd name="T32" fmla="+- 0 1601 498"/>
                                    <a:gd name="T33" fmla="*/ T32 w 1897"/>
                                    <a:gd name="T34" fmla="+- 0 2314 439"/>
                                    <a:gd name="T35" fmla="*/ 2314 h 1897"/>
                                    <a:gd name="T36" fmla="+- 0 1813 498"/>
                                    <a:gd name="T37" fmla="*/ T36 w 1897"/>
                                    <a:gd name="T38" fmla="+- 0 2253 439"/>
                                    <a:gd name="T39" fmla="*/ 2253 h 1897"/>
                                    <a:gd name="T40" fmla="+- 0 2002 498"/>
                                    <a:gd name="T41" fmla="*/ T40 w 1897"/>
                                    <a:gd name="T42" fmla="+- 0 2146 439"/>
                                    <a:gd name="T43" fmla="*/ 2146 h 1897"/>
                                    <a:gd name="T44" fmla="+- 0 2160 498"/>
                                    <a:gd name="T45" fmla="*/ T44 w 1897"/>
                                    <a:gd name="T46" fmla="+- 0 1999 439"/>
                                    <a:gd name="T47" fmla="*/ 1999 h 1897"/>
                                    <a:gd name="T48" fmla="+- 0 2281 498"/>
                                    <a:gd name="T49" fmla="*/ T48 w 1897"/>
                                    <a:gd name="T50" fmla="+- 0 1820 439"/>
                                    <a:gd name="T51" fmla="*/ 1820 h 1897"/>
                                    <a:gd name="T52" fmla="+- 0 2359 498"/>
                                    <a:gd name="T53" fmla="*/ T52 w 1897"/>
                                    <a:gd name="T54" fmla="+- 0 1615 439"/>
                                    <a:gd name="T55" fmla="*/ 1615 h 1897"/>
                                    <a:gd name="T56" fmla="+- 0 2386 498"/>
                                    <a:gd name="T57" fmla="*/ T56 w 1897"/>
                                    <a:gd name="T58" fmla="+- 0 1389 439"/>
                                    <a:gd name="T59" fmla="*/ 1389 h 1897"/>
                                    <a:gd name="T60" fmla="+- 0 2374 498"/>
                                    <a:gd name="T61" fmla="*/ T60 w 1897"/>
                                    <a:gd name="T62" fmla="+- 0 1233 439"/>
                                    <a:gd name="T63" fmla="*/ 1233 h 1897"/>
                                    <a:gd name="T64" fmla="+- 0 2312 498"/>
                                    <a:gd name="T65" fmla="*/ T64 w 1897"/>
                                    <a:gd name="T66" fmla="+- 0 1020 439"/>
                                    <a:gd name="T67" fmla="*/ 1020 h 1897"/>
                                    <a:gd name="T68" fmla="+- 0 2205 498"/>
                                    <a:gd name="T69" fmla="*/ T68 w 1897"/>
                                    <a:gd name="T70" fmla="+- 0 832 439"/>
                                    <a:gd name="T71" fmla="*/ 832 h 1897"/>
                                    <a:gd name="T72" fmla="+- 0 2059 498"/>
                                    <a:gd name="T73" fmla="*/ T72 w 1897"/>
                                    <a:gd name="T74" fmla="+- 0 674 439"/>
                                    <a:gd name="T75" fmla="*/ 674 h 1897"/>
                                    <a:gd name="T76" fmla="+- 0 1879 498"/>
                                    <a:gd name="T77" fmla="*/ T76 w 1897"/>
                                    <a:gd name="T78" fmla="+- 0 553 439"/>
                                    <a:gd name="T79" fmla="*/ 553 h 1897"/>
                                    <a:gd name="T80" fmla="+- 0 1674 498"/>
                                    <a:gd name="T81" fmla="*/ T80 w 1897"/>
                                    <a:gd name="T82" fmla="+- 0 475 439"/>
                                    <a:gd name="T83" fmla="*/ 475 h 1897"/>
                                    <a:gd name="T84" fmla="+- 0 1449 498"/>
                                    <a:gd name="T85" fmla="*/ T84 w 1897"/>
                                    <a:gd name="T86" fmla="+- 0 448 439"/>
                                    <a:gd name="T87" fmla="*/ 448 h 1897"/>
                                    <a:gd name="T88" fmla="+- 0 1676 498"/>
                                    <a:gd name="T89" fmla="*/ T88 w 1897"/>
                                    <a:gd name="T90" fmla="+- 0 466 439"/>
                                    <a:gd name="T91" fmla="*/ 466 h 1897"/>
                                    <a:gd name="T92" fmla="+- 0 1884 498"/>
                                    <a:gd name="T93" fmla="*/ T92 w 1897"/>
                                    <a:gd name="T94" fmla="+- 0 544 439"/>
                                    <a:gd name="T95" fmla="*/ 544 h 1897"/>
                                    <a:gd name="T96" fmla="+- 0 2064 498"/>
                                    <a:gd name="T97" fmla="*/ T96 w 1897"/>
                                    <a:gd name="T98" fmla="+- 0 667 439"/>
                                    <a:gd name="T99" fmla="*/ 667 h 1897"/>
                                    <a:gd name="T100" fmla="+- 0 2212 498"/>
                                    <a:gd name="T101" fmla="*/ T100 w 1897"/>
                                    <a:gd name="T102" fmla="+- 0 826 439"/>
                                    <a:gd name="T103" fmla="*/ 826 h 1897"/>
                                    <a:gd name="T104" fmla="+- 0 2321 498"/>
                                    <a:gd name="T105" fmla="*/ T104 w 1897"/>
                                    <a:gd name="T106" fmla="+- 0 1017 439"/>
                                    <a:gd name="T107" fmla="*/ 1017 h 1897"/>
                                    <a:gd name="T108" fmla="+- 0 2383 498"/>
                                    <a:gd name="T109" fmla="*/ T108 w 1897"/>
                                    <a:gd name="T110" fmla="+- 0 1231 439"/>
                                    <a:gd name="T111" fmla="*/ 1231 h 1897"/>
                                    <a:gd name="T112" fmla="+- 0 2395 498"/>
                                    <a:gd name="T113" fmla="*/ T112 w 1897"/>
                                    <a:gd name="T114" fmla="+- 0 1389 439"/>
                                    <a:gd name="T115" fmla="*/ 1389 h 1897"/>
                                    <a:gd name="T116" fmla="+- 0 2367 498"/>
                                    <a:gd name="T117" fmla="*/ T116 w 1897"/>
                                    <a:gd name="T118" fmla="+- 0 1617 439"/>
                                    <a:gd name="T119" fmla="*/ 1617 h 1897"/>
                                    <a:gd name="T120" fmla="+- 0 2289 498"/>
                                    <a:gd name="T121" fmla="*/ T120 w 1897"/>
                                    <a:gd name="T122" fmla="+- 0 1824 439"/>
                                    <a:gd name="T123" fmla="*/ 1824 h 1897"/>
                                    <a:gd name="T124" fmla="+- 0 2167 498"/>
                                    <a:gd name="T125" fmla="*/ T124 w 1897"/>
                                    <a:gd name="T126" fmla="+- 0 2005 439"/>
                                    <a:gd name="T127" fmla="*/ 2005 h 1897"/>
                                    <a:gd name="T128" fmla="+- 0 2008 498"/>
                                    <a:gd name="T129" fmla="*/ T128 w 1897"/>
                                    <a:gd name="T130" fmla="+- 0 2153 439"/>
                                    <a:gd name="T131" fmla="*/ 2153 h 1897"/>
                                    <a:gd name="T132" fmla="+- 0 1817 498"/>
                                    <a:gd name="T133" fmla="*/ T132 w 1897"/>
                                    <a:gd name="T134" fmla="+- 0 2261 439"/>
                                    <a:gd name="T135" fmla="*/ 2261 h 1897"/>
                                    <a:gd name="T136" fmla="+- 0 1602 498"/>
                                    <a:gd name="T137" fmla="*/ T136 w 1897"/>
                                    <a:gd name="T138" fmla="+- 0 2323 439"/>
                                    <a:gd name="T139" fmla="*/ 2323 h 1897"/>
                                    <a:gd name="T140" fmla="+- 0 1444 498"/>
                                    <a:gd name="T141" fmla="*/ T140 w 1897"/>
                                    <a:gd name="T142" fmla="+- 0 2336 439"/>
                                    <a:gd name="T143" fmla="*/ 2336 h 1897"/>
                                    <a:gd name="T144" fmla="+- 0 1217 498"/>
                                    <a:gd name="T145" fmla="*/ T144 w 1897"/>
                                    <a:gd name="T146" fmla="+- 0 2308 439"/>
                                    <a:gd name="T147" fmla="*/ 2308 h 1897"/>
                                    <a:gd name="T148" fmla="+- 0 1010 498"/>
                                    <a:gd name="T149" fmla="*/ T148 w 1897"/>
                                    <a:gd name="T150" fmla="+- 0 2230 439"/>
                                    <a:gd name="T151" fmla="*/ 2230 h 1897"/>
                                    <a:gd name="T152" fmla="+- 0 829 498"/>
                                    <a:gd name="T153" fmla="*/ T152 w 1897"/>
                                    <a:gd name="T154" fmla="+- 0 2108 439"/>
                                    <a:gd name="T155" fmla="*/ 2108 h 1897"/>
                                    <a:gd name="T156" fmla="+- 0 681 498"/>
                                    <a:gd name="T157" fmla="*/ T156 w 1897"/>
                                    <a:gd name="T158" fmla="+- 0 1948 439"/>
                                    <a:gd name="T159" fmla="*/ 1948 h 1897"/>
                                    <a:gd name="T160" fmla="+- 0 573 498"/>
                                    <a:gd name="T161" fmla="*/ T160 w 1897"/>
                                    <a:gd name="T162" fmla="+- 0 1758 439"/>
                                    <a:gd name="T163" fmla="*/ 1758 h 1897"/>
                                    <a:gd name="T164" fmla="+- 0 511 498"/>
                                    <a:gd name="T165" fmla="*/ T164 w 1897"/>
                                    <a:gd name="T166" fmla="+- 0 1543 439"/>
                                    <a:gd name="T167" fmla="*/ 1543 h 1897"/>
                                    <a:gd name="T168" fmla="+- 0 498 498"/>
                                    <a:gd name="T169" fmla="*/ T168 w 1897"/>
                                    <a:gd name="T170" fmla="+- 0 1385 439"/>
                                    <a:gd name="T171" fmla="*/ 1385 h 189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</a:cxnLst>
                                  <a:rect l="0" t="0" r="r" b="b"/>
                                  <a:pathLst>
                                    <a:path w="1897" h="1897">
                                      <a:moveTo>
                                        <a:pt x="3" y="868"/>
                                      </a:moveTo>
                                      <a:lnTo>
                                        <a:pt x="13" y="792"/>
                                      </a:lnTo>
                                      <a:lnTo>
                                        <a:pt x="9" y="946"/>
                                      </a:lnTo>
                                      <a:lnTo>
                                        <a:pt x="9" y="950"/>
                                      </a:lnTo>
                                      <a:lnTo>
                                        <a:pt x="12" y="1027"/>
                                      </a:lnTo>
                                      <a:lnTo>
                                        <a:pt x="22" y="1102"/>
                                      </a:lnTo>
                                      <a:lnTo>
                                        <a:pt x="37" y="1176"/>
                                      </a:lnTo>
                                      <a:lnTo>
                                        <a:pt x="57" y="1246"/>
                                      </a:lnTo>
                                      <a:lnTo>
                                        <a:pt x="83" y="1315"/>
                                      </a:lnTo>
                                      <a:lnTo>
                                        <a:pt x="114" y="1381"/>
                                      </a:lnTo>
                                      <a:lnTo>
                                        <a:pt x="150" y="1444"/>
                                      </a:lnTo>
                                      <a:lnTo>
                                        <a:pt x="190" y="1504"/>
                                      </a:lnTo>
                                      <a:lnTo>
                                        <a:pt x="235" y="1560"/>
                                      </a:lnTo>
                                      <a:lnTo>
                                        <a:pt x="284" y="1613"/>
                                      </a:lnTo>
                                      <a:lnTo>
                                        <a:pt x="337" y="1662"/>
                                      </a:lnTo>
                                      <a:lnTo>
                                        <a:pt x="393" y="1707"/>
                                      </a:lnTo>
                                      <a:lnTo>
                                        <a:pt x="453" y="1747"/>
                                      </a:lnTo>
                                      <a:lnTo>
                                        <a:pt x="516" y="1783"/>
                                      </a:lnTo>
                                      <a:lnTo>
                                        <a:pt x="582" y="1814"/>
                                      </a:lnTo>
                                      <a:lnTo>
                                        <a:pt x="650" y="1840"/>
                                      </a:lnTo>
                                      <a:lnTo>
                                        <a:pt x="721" y="1860"/>
                                      </a:lnTo>
                                      <a:lnTo>
                                        <a:pt x="794" y="1875"/>
                                      </a:lnTo>
                                      <a:lnTo>
                                        <a:pt x="869" y="1884"/>
                                      </a:lnTo>
                                      <a:lnTo>
                                        <a:pt x="946" y="1887"/>
                                      </a:lnTo>
                                      <a:lnTo>
                                        <a:pt x="951" y="1887"/>
                                      </a:lnTo>
                                      <a:lnTo>
                                        <a:pt x="1028" y="1884"/>
                                      </a:lnTo>
                                      <a:lnTo>
                                        <a:pt x="1103" y="1875"/>
                                      </a:lnTo>
                                      <a:lnTo>
                                        <a:pt x="1176" y="1860"/>
                                      </a:lnTo>
                                      <a:lnTo>
                                        <a:pt x="1247" y="1840"/>
                                      </a:lnTo>
                                      <a:lnTo>
                                        <a:pt x="1315" y="1814"/>
                                      </a:lnTo>
                                      <a:lnTo>
                                        <a:pt x="1381" y="1783"/>
                                      </a:lnTo>
                                      <a:lnTo>
                                        <a:pt x="1444" y="1747"/>
                                      </a:lnTo>
                                      <a:lnTo>
                                        <a:pt x="1504" y="1707"/>
                                      </a:lnTo>
                                      <a:lnTo>
                                        <a:pt x="1561" y="1662"/>
                                      </a:lnTo>
                                      <a:lnTo>
                                        <a:pt x="1613" y="1613"/>
                                      </a:lnTo>
                                      <a:lnTo>
                                        <a:pt x="1662" y="1560"/>
                                      </a:lnTo>
                                      <a:lnTo>
                                        <a:pt x="1707" y="1504"/>
                                      </a:lnTo>
                                      <a:lnTo>
                                        <a:pt x="1747" y="1444"/>
                                      </a:lnTo>
                                      <a:lnTo>
                                        <a:pt x="1783" y="1381"/>
                                      </a:lnTo>
                                      <a:lnTo>
                                        <a:pt x="1814" y="1315"/>
                                      </a:lnTo>
                                      <a:lnTo>
                                        <a:pt x="1840" y="1246"/>
                                      </a:lnTo>
                                      <a:lnTo>
                                        <a:pt x="1861" y="1176"/>
                                      </a:lnTo>
                                      <a:lnTo>
                                        <a:pt x="1876" y="1102"/>
                                      </a:lnTo>
                                      <a:lnTo>
                                        <a:pt x="1885" y="1027"/>
                                      </a:lnTo>
                                      <a:lnTo>
                                        <a:pt x="1888" y="950"/>
                                      </a:lnTo>
                                      <a:lnTo>
                                        <a:pt x="1888" y="946"/>
                                      </a:lnTo>
                                      <a:lnTo>
                                        <a:pt x="1885" y="869"/>
                                      </a:lnTo>
                                      <a:lnTo>
                                        <a:pt x="1876" y="794"/>
                                      </a:lnTo>
                                      <a:lnTo>
                                        <a:pt x="1861" y="721"/>
                                      </a:lnTo>
                                      <a:lnTo>
                                        <a:pt x="1840" y="650"/>
                                      </a:lnTo>
                                      <a:lnTo>
                                        <a:pt x="1814" y="581"/>
                                      </a:lnTo>
                                      <a:lnTo>
                                        <a:pt x="1783" y="515"/>
                                      </a:lnTo>
                                      <a:lnTo>
                                        <a:pt x="1747" y="452"/>
                                      </a:lnTo>
                                      <a:lnTo>
                                        <a:pt x="1707" y="393"/>
                                      </a:lnTo>
                                      <a:lnTo>
                                        <a:pt x="1662" y="336"/>
                                      </a:lnTo>
                                      <a:lnTo>
                                        <a:pt x="1613" y="283"/>
                                      </a:lnTo>
                                      <a:lnTo>
                                        <a:pt x="1561" y="235"/>
                                      </a:lnTo>
                                      <a:lnTo>
                                        <a:pt x="1504" y="190"/>
                                      </a:lnTo>
                                      <a:lnTo>
                                        <a:pt x="1444" y="149"/>
                                      </a:lnTo>
                                      <a:lnTo>
                                        <a:pt x="1381" y="114"/>
                                      </a:lnTo>
                                      <a:lnTo>
                                        <a:pt x="1315" y="83"/>
                                      </a:lnTo>
                                      <a:lnTo>
                                        <a:pt x="1247" y="57"/>
                                      </a:lnTo>
                                      <a:lnTo>
                                        <a:pt x="1176" y="36"/>
                                      </a:lnTo>
                                      <a:lnTo>
                                        <a:pt x="1103" y="21"/>
                                      </a:lnTo>
                                      <a:lnTo>
                                        <a:pt x="1028" y="12"/>
                                      </a:lnTo>
                                      <a:lnTo>
                                        <a:pt x="951" y="9"/>
                                      </a:lnTo>
                                      <a:lnTo>
                                        <a:pt x="1028" y="3"/>
                                      </a:lnTo>
                                      <a:lnTo>
                                        <a:pt x="1104" y="12"/>
                                      </a:lnTo>
                                      <a:lnTo>
                                        <a:pt x="1178" y="27"/>
                                      </a:lnTo>
                                      <a:lnTo>
                                        <a:pt x="1250" y="48"/>
                                      </a:lnTo>
                                      <a:lnTo>
                                        <a:pt x="1319" y="74"/>
                                      </a:lnTo>
                                      <a:lnTo>
                                        <a:pt x="1386" y="105"/>
                                      </a:lnTo>
                                      <a:lnTo>
                                        <a:pt x="1449" y="142"/>
                                      </a:lnTo>
                                      <a:lnTo>
                                        <a:pt x="1510" y="182"/>
                                      </a:lnTo>
                                      <a:lnTo>
                                        <a:pt x="1566" y="228"/>
                                      </a:lnTo>
                                      <a:lnTo>
                                        <a:pt x="1620" y="277"/>
                                      </a:lnTo>
                                      <a:lnTo>
                                        <a:pt x="1669" y="330"/>
                                      </a:lnTo>
                                      <a:lnTo>
                                        <a:pt x="1714" y="387"/>
                                      </a:lnTo>
                                      <a:lnTo>
                                        <a:pt x="1755" y="448"/>
                                      </a:lnTo>
                                      <a:lnTo>
                                        <a:pt x="1791" y="511"/>
                                      </a:lnTo>
                                      <a:lnTo>
                                        <a:pt x="1823" y="578"/>
                                      </a:lnTo>
                                      <a:lnTo>
                                        <a:pt x="1849" y="647"/>
                                      </a:lnTo>
                                      <a:lnTo>
                                        <a:pt x="1869" y="719"/>
                                      </a:lnTo>
                                      <a:lnTo>
                                        <a:pt x="1885" y="792"/>
                                      </a:lnTo>
                                      <a:lnTo>
                                        <a:pt x="1894" y="868"/>
                                      </a:lnTo>
                                      <a:lnTo>
                                        <a:pt x="1897" y="946"/>
                                      </a:lnTo>
                                      <a:lnTo>
                                        <a:pt x="1897" y="950"/>
                                      </a:lnTo>
                                      <a:lnTo>
                                        <a:pt x="1894" y="1028"/>
                                      </a:lnTo>
                                      <a:lnTo>
                                        <a:pt x="1885" y="1104"/>
                                      </a:lnTo>
                                      <a:lnTo>
                                        <a:pt x="1869" y="1178"/>
                                      </a:lnTo>
                                      <a:lnTo>
                                        <a:pt x="1849" y="1249"/>
                                      </a:lnTo>
                                      <a:lnTo>
                                        <a:pt x="1823" y="1319"/>
                                      </a:lnTo>
                                      <a:lnTo>
                                        <a:pt x="1791" y="1385"/>
                                      </a:lnTo>
                                      <a:lnTo>
                                        <a:pt x="1755" y="1449"/>
                                      </a:lnTo>
                                      <a:lnTo>
                                        <a:pt x="1714" y="1509"/>
                                      </a:lnTo>
                                      <a:lnTo>
                                        <a:pt x="1669" y="1566"/>
                                      </a:lnTo>
                                      <a:lnTo>
                                        <a:pt x="1620" y="1619"/>
                                      </a:lnTo>
                                      <a:lnTo>
                                        <a:pt x="1566" y="1669"/>
                                      </a:lnTo>
                                      <a:lnTo>
                                        <a:pt x="1510" y="1714"/>
                                      </a:lnTo>
                                      <a:lnTo>
                                        <a:pt x="1449" y="1755"/>
                                      </a:lnTo>
                                      <a:lnTo>
                                        <a:pt x="1386" y="1791"/>
                                      </a:lnTo>
                                      <a:lnTo>
                                        <a:pt x="1319" y="1822"/>
                                      </a:lnTo>
                                      <a:lnTo>
                                        <a:pt x="1250" y="1848"/>
                                      </a:lnTo>
                                      <a:lnTo>
                                        <a:pt x="1178" y="1869"/>
                                      </a:lnTo>
                                      <a:lnTo>
                                        <a:pt x="1104" y="1884"/>
                                      </a:lnTo>
                                      <a:lnTo>
                                        <a:pt x="1028" y="1893"/>
                                      </a:lnTo>
                                      <a:lnTo>
                                        <a:pt x="951" y="1897"/>
                                      </a:lnTo>
                                      <a:lnTo>
                                        <a:pt x="946" y="1897"/>
                                      </a:lnTo>
                                      <a:lnTo>
                                        <a:pt x="869" y="1893"/>
                                      </a:lnTo>
                                      <a:lnTo>
                                        <a:pt x="793" y="1884"/>
                                      </a:lnTo>
                                      <a:lnTo>
                                        <a:pt x="719" y="1869"/>
                                      </a:lnTo>
                                      <a:lnTo>
                                        <a:pt x="647" y="1848"/>
                                      </a:lnTo>
                                      <a:lnTo>
                                        <a:pt x="578" y="1822"/>
                                      </a:lnTo>
                                      <a:lnTo>
                                        <a:pt x="512" y="1791"/>
                                      </a:lnTo>
                                      <a:lnTo>
                                        <a:pt x="448" y="1755"/>
                                      </a:lnTo>
                                      <a:lnTo>
                                        <a:pt x="388" y="1714"/>
                                      </a:lnTo>
                                      <a:lnTo>
                                        <a:pt x="331" y="1669"/>
                                      </a:lnTo>
                                      <a:lnTo>
                                        <a:pt x="277" y="1619"/>
                                      </a:lnTo>
                                      <a:lnTo>
                                        <a:pt x="228" y="1566"/>
                                      </a:lnTo>
                                      <a:lnTo>
                                        <a:pt x="183" y="1509"/>
                                      </a:lnTo>
                                      <a:lnTo>
                                        <a:pt x="142" y="1449"/>
                                      </a:lnTo>
                                      <a:lnTo>
                                        <a:pt x="106" y="1385"/>
                                      </a:lnTo>
                                      <a:lnTo>
                                        <a:pt x="75" y="1319"/>
                                      </a:lnTo>
                                      <a:lnTo>
                                        <a:pt x="48" y="1249"/>
                                      </a:lnTo>
                                      <a:lnTo>
                                        <a:pt x="28" y="1178"/>
                                      </a:lnTo>
                                      <a:lnTo>
                                        <a:pt x="13" y="1104"/>
                                      </a:lnTo>
                                      <a:lnTo>
                                        <a:pt x="3" y="1028"/>
                                      </a:lnTo>
                                      <a:lnTo>
                                        <a:pt x="0" y="950"/>
                                      </a:lnTo>
                                      <a:lnTo>
                                        <a:pt x="0" y="946"/>
                                      </a:lnTo>
                                      <a:lnTo>
                                        <a:pt x="3" y="8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8" y="439"/>
                                  <a:ext cx="1897" cy="1897"/>
                                </a:xfrm>
                                <a:custGeom>
                                  <a:avLst/>
                                  <a:gdLst>
                                    <a:gd name="T0" fmla="+- 0 1526 498"/>
                                    <a:gd name="T1" fmla="*/ T0 w 1897"/>
                                    <a:gd name="T2" fmla="+- 0 442 439"/>
                                    <a:gd name="T3" fmla="*/ 442 h 1897"/>
                                    <a:gd name="T4" fmla="+- 0 1449 498"/>
                                    <a:gd name="T5" fmla="*/ T4 w 1897"/>
                                    <a:gd name="T6" fmla="+- 0 448 439"/>
                                    <a:gd name="T7" fmla="*/ 448 h 1897"/>
                                    <a:gd name="T8" fmla="+- 0 1444 498"/>
                                    <a:gd name="T9" fmla="*/ T8 w 1897"/>
                                    <a:gd name="T10" fmla="+- 0 448 439"/>
                                    <a:gd name="T11" fmla="*/ 448 h 1897"/>
                                    <a:gd name="T12" fmla="+- 0 1367 498"/>
                                    <a:gd name="T13" fmla="*/ T12 w 1897"/>
                                    <a:gd name="T14" fmla="+- 0 451 439"/>
                                    <a:gd name="T15" fmla="*/ 451 h 1897"/>
                                    <a:gd name="T16" fmla="+- 0 1292 498"/>
                                    <a:gd name="T17" fmla="*/ T16 w 1897"/>
                                    <a:gd name="T18" fmla="+- 0 460 439"/>
                                    <a:gd name="T19" fmla="*/ 460 h 1897"/>
                                    <a:gd name="T20" fmla="+- 0 1219 498"/>
                                    <a:gd name="T21" fmla="*/ T20 w 1897"/>
                                    <a:gd name="T22" fmla="+- 0 475 439"/>
                                    <a:gd name="T23" fmla="*/ 475 h 1897"/>
                                    <a:gd name="T24" fmla="+- 0 1148 498"/>
                                    <a:gd name="T25" fmla="*/ T24 w 1897"/>
                                    <a:gd name="T26" fmla="+- 0 496 439"/>
                                    <a:gd name="T27" fmla="*/ 496 h 1897"/>
                                    <a:gd name="T28" fmla="+- 0 1080 498"/>
                                    <a:gd name="T29" fmla="*/ T28 w 1897"/>
                                    <a:gd name="T30" fmla="+- 0 522 439"/>
                                    <a:gd name="T31" fmla="*/ 522 h 1897"/>
                                    <a:gd name="T32" fmla="+- 0 1014 498"/>
                                    <a:gd name="T33" fmla="*/ T32 w 1897"/>
                                    <a:gd name="T34" fmla="+- 0 553 439"/>
                                    <a:gd name="T35" fmla="*/ 553 h 1897"/>
                                    <a:gd name="T36" fmla="+- 0 951 498"/>
                                    <a:gd name="T37" fmla="*/ T36 w 1897"/>
                                    <a:gd name="T38" fmla="+- 0 588 439"/>
                                    <a:gd name="T39" fmla="*/ 588 h 1897"/>
                                    <a:gd name="T40" fmla="+- 0 891 498"/>
                                    <a:gd name="T41" fmla="*/ T40 w 1897"/>
                                    <a:gd name="T42" fmla="+- 0 629 439"/>
                                    <a:gd name="T43" fmla="*/ 629 h 1897"/>
                                    <a:gd name="T44" fmla="+- 0 835 498"/>
                                    <a:gd name="T45" fmla="*/ T44 w 1897"/>
                                    <a:gd name="T46" fmla="+- 0 674 439"/>
                                    <a:gd name="T47" fmla="*/ 674 h 1897"/>
                                    <a:gd name="T48" fmla="+- 0 782 498"/>
                                    <a:gd name="T49" fmla="*/ T48 w 1897"/>
                                    <a:gd name="T50" fmla="+- 0 722 439"/>
                                    <a:gd name="T51" fmla="*/ 722 h 1897"/>
                                    <a:gd name="T52" fmla="+- 0 733 498"/>
                                    <a:gd name="T53" fmla="*/ T52 w 1897"/>
                                    <a:gd name="T54" fmla="+- 0 775 439"/>
                                    <a:gd name="T55" fmla="*/ 775 h 1897"/>
                                    <a:gd name="T56" fmla="+- 0 688 498"/>
                                    <a:gd name="T57" fmla="*/ T56 w 1897"/>
                                    <a:gd name="T58" fmla="+- 0 832 439"/>
                                    <a:gd name="T59" fmla="*/ 832 h 1897"/>
                                    <a:gd name="T60" fmla="+- 0 648 498"/>
                                    <a:gd name="T61" fmla="*/ T60 w 1897"/>
                                    <a:gd name="T62" fmla="+- 0 891 439"/>
                                    <a:gd name="T63" fmla="*/ 891 h 1897"/>
                                    <a:gd name="T64" fmla="+- 0 612 498"/>
                                    <a:gd name="T65" fmla="*/ T64 w 1897"/>
                                    <a:gd name="T66" fmla="+- 0 954 439"/>
                                    <a:gd name="T67" fmla="*/ 954 h 1897"/>
                                    <a:gd name="T68" fmla="+- 0 581 498"/>
                                    <a:gd name="T69" fmla="*/ T68 w 1897"/>
                                    <a:gd name="T70" fmla="+- 0 1020 439"/>
                                    <a:gd name="T71" fmla="*/ 1020 h 1897"/>
                                    <a:gd name="T72" fmla="+- 0 555 498"/>
                                    <a:gd name="T73" fmla="*/ T72 w 1897"/>
                                    <a:gd name="T74" fmla="+- 0 1089 439"/>
                                    <a:gd name="T75" fmla="*/ 1089 h 1897"/>
                                    <a:gd name="T76" fmla="+- 0 535 498"/>
                                    <a:gd name="T77" fmla="*/ T76 w 1897"/>
                                    <a:gd name="T78" fmla="+- 0 1160 439"/>
                                    <a:gd name="T79" fmla="*/ 1160 h 1897"/>
                                    <a:gd name="T80" fmla="+- 0 520 498"/>
                                    <a:gd name="T81" fmla="*/ T80 w 1897"/>
                                    <a:gd name="T82" fmla="+- 0 1233 439"/>
                                    <a:gd name="T83" fmla="*/ 1233 h 1897"/>
                                    <a:gd name="T84" fmla="+- 0 510 498"/>
                                    <a:gd name="T85" fmla="*/ T84 w 1897"/>
                                    <a:gd name="T86" fmla="+- 0 1308 439"/>
                                    <a:gd name="T87" fmla="*/ 1308 h 1897"/>
                                    <a:gd name="T88" fmla="+- 0 507 498"/>
                                    <a:gd name="T89" fmla="*/ T88 w 1897"/>
                                    <a:gd name="T90" fmla="+- 0 1385 439"/>
                                    <a:gd name="T91" fmla="*/ 1385 h 1897"/>
                                    <a:gd name="T92" fmla="+- 0 511 498"/>
                                    <a:gd name="T93" fmla="*/ T92 w 1897"/>
                                    <a:gd name="T94" fmla="+- 0 1231 439"/>
                                    <a:gd name="T95" fmla="*/ 1231 h 1897"/>
                                    <a:gd name="T96" fmla="+- 0 526 498"/>
                                    <a:gd name="T97" fmla="*/ T96 w 1897"/>
                                    <a:gd name="T98" fmla="+- 0 1158 439"/>
                                    <a:gd name="T99" fmla="*/ 1158 h 1897"/>
                                    <a:gd name="T100" fmla="+- 0 546 498"/>
                                    <a:gd name="T101" fmla="*/ T100 w 1897"/>
                                    <a:gd name="T102" fmla="+- 0 1086 439"/>
                                    <a:gd name="T103" fmla="*/ 1086 h 1897"/>
                                    <a:gd name="T104" fmla="+- 0 573 498"/>
                                    <a:gd name="T105" fmla="*/ T104 w 1897"/>
                                    <a:gd name="T106" fmla="+- 0 1017 439"/>
                                    <a:gd name="T107" fmla="*/ 1017 h 1897"/>
                                    <a:gd name="T108" fmla="+- 0 604 498"/>
                                    <a:gd name="T109" fmla="*/ T108 w 1897"/>
                                    <a:gd name="T110" fmla="+- 0 950 439"/>
                                    <a:gd name="T111" fmla="*/ 950 h 1897"/>
                                    <a:gd name="T112" fmla="+- 0 640 498"/>
                                    <a:gd name="T113" fmla="*/ T112 w 1897"/>
                                    <a:gd name="T114" fmla="+- 0 887 439"/>
                                    <a:gd name="T115" fmla="*/ 887 h 1897"/>
                                    <a:gd name="T116" fmla="+- 0 681 498"/>
                                    <a:gd name="T117" fmla="*/ T116 w 1897"/>
                                    <a:gd name="T118" fmla="+- 0 826 439"/>
                                    <a:gd name="T119" fmla="*/ 826 h 1897"/>
                                    <a:gd name="T120" fmla="+- 0 726 498"/>
                                    <a:gd name="T121" fmla="*/ T120 w 1897"/>
                                    <a:gd name="T122" fmla="+- 0 769 439"/>
                                    <a:gd name="T123" fmla="*/ 769 h 1897"/>
                                    <a:gd name="T124" fmla="+- 0 775 498"/>
                                    <a:gd name="T125" fmla="*/ T124 w 1897"/>
                                    <a:gd name="T126" fmla="+- 0 716 439"/>
                                    <a:gd name="T127" fmla="*/ 716 h 1897"/>
                                    <a:gd name="T128" fmla="+- 0 829 498"/>
                                    <a:gd name="T129" fmla="*/ T128 w 1897"/>
                                    <a:gd name="T130" fmla="+- 0 667 439"/>
                                    <a:gd name="T131" fmla="*/ 667 h 1897"/>
                                    <a:gd name="T132" fmla="+- 0 886 498"/>
                                    <a:gd name="T133" fmla="*/ T132 w 1897"/>
                                    <a:gd name="T134" fmla="+- 0 621 439"/>
                                    <a:gd name="T135" fmla="*/ 621 h 1897"/>
                                    <a:gd name="T136" fmla="+- 0 946 498"/>
                                    <a:gd name="T137" fmla="*/ T136 w 1897"/>
                                    <a:gd name="T138" fmla="+- 0 581 439"/>
                                    <a:gd name="T139" fmla="*/ 581 h 1897"/>
                                    <a:gd name="T140" fmla="+- 0 1010 498"/>
                                    <a:gd name="T141" fmla="*/ T140 w 1897"/>
                                    <a:gd name="T142" fmla="+- 0 544 439"/>
                                    <a:gd name="T143" fmla="*/ 544 h 1897"/>
                                    <a:gd name="T144" fmla="+- 0 1076 498"/>
                                    <a:gd name="T145" fmla="*/ T144 w 1897"/>
                                    <a:gd name="T146" fmla="+- 0 513 439"/>
                                    <a:gd name="T147" fmla="*/ 513 h 1897"/>
                                    <a:gd name="T148" fmla="+- 0 1145 498"/>
                                    <a:gd name="T149" fmla="*/ T148 w 1897"/>
                                    <a:gd name="T150" fmla="+- 0 487 439"/>
                                    <a:gd name="T151" fmla="*/ 487 h 1897"/>
                                    <a:gd name="T152" fmla="+- 0 1217 498"/>
                                    <a:gd name="T153" fmla="*/ T152 w 1897"/>
                                    <a:gd name="T154" fmla="+- 0 466 439"/>
                                    <a:gd name="T155" fmla="*/ 466 h 1897"/>
                                    <a:gd name="T156" fmla="+- 0 1291 498"/>
                                    <a:gd name="T157" fmla="*/ T156 w 1897"/>
                                    <a:gd name="T158" fmla="+- 0 451 439"/>
                                    <a:gd name="T159" fmla="*/ 451 h 1897"/>
                                    <a:gd name="T160" fmla="+- 0 1367 498"/>
                                    <a:gd name="T161" fmla="*/ T160 w 1897"/>
                                    <a:gd name="T162" fmla="+- 0 442 439"/>
                                    <a:gd name="T163" fmla="*/ 442 h 1897"/>
                                    <a:gd name="T164" fmla="+- 0 1444 498"/>
                                    <a:gd name="T165" fmla="*/ T164 w 1897"/>
                                    <a:gd name="T166" fmla="+- 0 439 439"/>
                                    <a:gd name="T167" fmla="*/ 439 h 1897"/>
                                    <a:gd name="T168" fmla="+- 0 1449 498"/>
                                    <a:gd name="T169" fmla="*/ T168 w 1897"/>
                                    <a:gd name="T170" fmla="+- 0 439 439"/>
                                    <a:gd name="T171" fmla="*/ 439 h 1897"/>
                                    <a:gd name="T172" fmla="+- 0 1526 498"/>
                                    <a:gd name="T173" fmla="*/ T172 w 1897"/>
                                    <a:gd name="T174" fmla="+- 0 442 439"/>
                                    <a:gd name="T175" fmla="*/ 442 h 189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</a:cxnLst>
                                  <a:rect l="0" t="0" r="r" b="b"/>
                                  <a:pathLst>
                                    <a:path w="1897" h="1897">
                                      <a:moveTo>
                                        <a:pt x="1028" y="3"/>
                                      </a:moveTo>
                                      <a:lnTo>
                                        <a:pt x="951" y="9"/>
                                      </a:lnTo>
                                      <a:lnTo>
                                        <a:pt x="946" y="9"/>
                                      </a:lnTo>
                                      <a:lnTo>
                                        <a:pt x="869" y="12"/>
                                      </a:lnTo>
                                      <a:lnTo>
                                        <a:pt x="794" y="21"/>
                                      </a:lnTo>
                                      <a:lnTo>
                                        <a:pt x="721" y="36"/>
                                      </a:lnTo>
                                      <a:lnTo>
                                        <a:pt x="650" y="57"/>
                                      </a:lnTo>
                                      <a:lnTo>
                                        <a:pt x="582" y="83"/>
                                      </a:lnTo>
                                      <a:lnTo>
                                        <a:pt x="516" y="114"/>
                                      </a:lnTo>
                                      <a:lnTo>
                                        <a:pt x="453" y="149"/>
                                      </a:lnTo>
                                      <a:lnTo>
                                        <a:pt x="393" y="190"/>
                                      </a:lnTo>
                                      <a:lnTo>
                                        <a:pt x="337" y="235"/>
                                      </a:lnTo>
                                      <a:lnTo>
                                        <a:pt x="284" y="283"/>
                                      </a:lnTo>
                                      <a:lnTo>
                                        <a:pt x="235" y="336"/>
                                      </a:lnTo>
                                      <a:lnTo>
                                        <a:pt x="190" y="393"/>
                                      </a:lnTo>
                                      <a:lnTo>
                                        <a:pt x="150" y="452"/>
                                      </a:lnTo>
                                      <a:lnTo>
                                        <a:pt x="114" y="515"/>
                                      </a:lnTo>
                                      <a:lnTo>
                                        <a:pt x="83" y="581"/>
                                      </a:lnTo>
                                      <a:lnTo>
                                        <a:pt x="57" y="650"/>
                                      </a:lnTo>
                                      <a:lnTo>
                                        <a:pt x="37" y="721"/>
                                      </a:lnTo>
                                      <a:lnTo>
                                        <a:pt x="22" y="794"/>
                                      </a:lnTo>
                                      <a:lnTo>
                                        <a:pt x="12" y="869"/>
                                      </a:lnTo>
                                      <a:lnTo>
                                        <a:pt x="9" y="946"/>
                                      </a:lnTo>
                                      <a:lnTo>
                                        <a:pt x="13" y="792"/>
                                      </a:lnTo>
                                      <a:lnTo>
                                        <a:pt x="28" y="719"/>
                                      </a:lnTo>
                                      <a:lnTo>
                                        <a:pt x="48" y="647"/>
                                      </a:lnTo>
                                      <a:lnTo>
                                        <a:pt x="75" y="578"/>
                                      </a:lnTo>
                                      <a:lnTo>
                                        <a:pt x="106" y="511"/>
                                      </a:lnTo>
                                      <a:lnTo>
                                        <a:pt x="142" y="448"/>
                                      </a:lnTo>
                                      <a:lnTo>
                                        <a:pt x="183" y="387"/>
                                      </a:lnTo>
                                      <a:lnTo>
                                        <a:pt x="228" y="330"/>
                                      </a:lnTo>
                                      <a:lnTo>
                                        <a:pt x="277" y="277"/>
                                      </a:lnTo>
                                      <a:lnTo>
                                        <a:pt x="331" y="228"/>
                                      </a:lnTo>
                                      <a:lnTo>
                                        <a:pt x="388" y="182"/>
                                      </a:lnTo>
                                      <a:lnTo>
                                        <a:pt x="448" y="142"/>
                                      </a:lnTo>
                                      <a:lnTo>
                                        <a:pt x="512" y="105"/>
                                      </a:lnTo>
                                      <a:lnTo>
                                        <a:pt x="578" y="74"/>
                                      </a:lnTo>
                                      <a:lnTo>
                                        <a:pt x="647" y="48"/>
                                      </a:lnTo>
                                      <a:lnTo>
                                        <a:pt x="719" y="27"/>
                                      </a:lnTo>
                                      <a:lnTo>
                                        <a:pt x="793" y="12"/>
                                      </a:lnTo>
                                      <a:lnTo>
                                        <a:pt x="869" y="3"/>
                                      </a:lnTo>
                                      <a:lnTo>
                                        <a:pt x="946" y="0"/>
                                      </a:lnTo>
                                      <a:lnTo>
                                        <a:pt x="951" y="0"/>
                                      </a:lnTo>
                                      <a:lnTo>
                                        <a:pt x="102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1" style="width:129pt;height:124.5pt;mso-position-horizontal-relative:char;mso-position-vertical-relative:line" coordsize="1904,1904" coordorigin="495,435" o:spid="_x0000_s1026" w14:anchorId="61E57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Picture 3" style="position:absolute;left:507;top:448;width:1878;height:187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">
                        <v:imagedata o:title="" r:id="rId12"/>
                      </v:shape>
                      <v:shape id="Freeform 4" style="position:absolute;left:498;top:439;width:1897;height:1897;visibility:visible;mso-wrap-style:square;v-text-anchor:top" coordsize="1897,1897" o:spid="_x0000_s1028" fillcolor="#d2d2d2" stroked="f" path="m3,868l13,792,9,946r,4l12,1027r10,75l37,1176r20,70l83,1315r31,66l150,1444r40,60l235,1560r49,53l337,1662r56,45l453,1747r63,36l582,1814r68,26l721,1860r73,15l869,1884r77,3l951,1887r77,-3l1103,1875r73,-15l1247,1840r68,-26l1381,1783r63,-36l1504,1707r57,-45l1613,1613r49,-53l1707,1504r40,-60l1783,1381r31,-66l1840,1246r21,-70l1876,1102r9,-75l1888,950r,-4l1885,869r-9,-75l1861,721r-21,-71l1814,581r-31,-66l1747,452r-40,-59l1662,336r-49,-53l1561,235r-57,-45l1444,149r-63,-35l1315,83,1247,57,1176,36,1103,21r-75,-9l951,9r77,-6l1104,12r74,15l1250,48r69,26l1386,105r63,37l1510,182r56,46l1620,277r49,53l1714,387r41,61l1791,511r32,67l1849,647r20,72l1885,792r9,76l1897,946r,4l1894,1028r-9,76l1869,1178r-20,71l1823,1319r-32,66l1755,1449r-41,60l1669,1566r-49,53l1566,1669r-56,45l1449,1755r-63,36l1319,1822r-69,26l1178,1869r-74,15l1028,1893r-77,4l946,1897r-77,-4l793,1884r-74,-15l647,1848r-69,-26l512,1791r-64,-36l388,1714r-57,-45l277,1619r-49,-53l183,1509r-41,-60l106,1385,75,1319,48,1249,28,1178,13,1104,3,1028,,950r,-4l3,86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">
                        <v:path arrowok="t" o:connecttype="custom" o:connectlocs="9,1385;22,1541;83,1754;190,1943;337,2101;516,2222;721,2299;946,2326;1103,2314;1315,2253;1504,2146;1662,1999;1783,1820;1861,1615;1888,1389;1876,1233;1814,1020;1707,832;1561,674;1381,553;1176,475;951,448;1178,466;1386,544;1566,667;1714,826;1823,1017;1885,1231;1897,1389;1869,1617;1791,1824;1669,2005;1510,2153;1319,2261;1104,2323;946,2336;719,2308;512,2230;331,2108;183,1948;75,1758;13,1543;0,1385" o:connectangles="0,0,0,0,0,0,0,0,0,0,0,0,0,0,0,0,0,0,0,0,0,0,0,0,0,0,0,0,0,0,0,0,0,0,0,0,0,0,0,0,0,0,0"/>
                      </v:shape>
                      <v:shape id="Freeform 5" style="position:absolute;left:498;top:439;width:1897;height:1897;visibility:visible;mso-wrap-style:square;v-text-anchor:top" coordsize="1897,1897" o:spid="_x0000_s1029" fillcolor="#d2d2d2" stroked="f" path="m1028,3l951,9r-5,l869,12r-75,9l721,36,650,57,582,83r-66,31l453,149r-60,41l337,235r-53,48l235,336r-45,57l150,452r-36,63l83,581,57,650,37,721,22,794,12,869,9,946,13,792,28,719,48,647,75,578r31,-67l142,448r41,-61l228,330r49,-53l331,228r57,-46l448,142r64,-37l578,74,647,48,719,27,793,12,869,3,946,r5,l1028,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">
                        <v:path arrowok="t" o:connecttype="custom" o:connectlocs="1028,442;951,448;946,448;869,451;794,460;721,475;650,496;582,522;516,553;453,588;393,629;337,674;284,722;235,775;190,832;150,891;114,954;83,1020;57,1089;37,1160;22,1233;12,1308;9,1385;13,1231;28,1158;48,1086;75,1017;106,950;142,887;183,826;228,769;277,716;331,667;388,621;448,581;512,544;578,513;647,487;719,466;793,451;869,442;946,439;951,439;1028,442" o:connectangles="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7C1AD669" w14:textId="44A071AB" w:rsidR="001B2ABD" w:rsidRDefault="00D60E51" w:rsidP="00036450">
            <w:pPr>
              <w:pStyle w:val="Heading3"/>
            </w:pPr>
            <w:r>
              <w:t>OBJECTIVE</w:t>
            </w:r>
          </w:p>
          <w:p w14:paraId="0C0E759D" w14:textId="756306FA" w:rsidR="00530503" w:rsidRPr="003547C2" w:rsidRDefault="00D60E51" w:rsidP="004D3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9B1">
              <w:rPr>
                <w:rFonts w:ascii="Times New Roman" w:hAnsi="Times New Roman" w:cs="Times New Roman"/>
                <w:sz w:val="20"/>
                <w:szCs w:val="20"/>
              </w:rPr>
              <w:t>I use my creative skills, technologies that familiar with innovative thoughts that will benefit the organization in the long run and also help me in building my professional career.</w:t>
            </w:r>
          </w:p>
          <w:p w14:paraId="10883421" w14:textId="036FDC4C" w:rsidR="00C83DFF" w:rsidRPr="003547C2" w:rsidRDefault="00530503" w:rsidP="003547C2">
            <w:pPr>
              <w:pStyle w:val="Heading3"/>
              <w:rPr>
                <w:szCs w:val="22"/>
              </w:rPr>
            </w:pPr>
            <w:r w:rsidRPr="00AE28CD">
              <w:rPr>
                <w:szCs w:val="22"/>
              </w:rPr>
              <w:t>PROFILES</w:t>
            </w:r>
          </w:p>
          <w:p w14:paraId="668DAE1D" w14:textId="77777777" w:rsidR="00AE28CD" w:rsidRPr="00C52223" w:rsidRDefault="00530503" w:rsidP="00D357F3">
            <w:pPr>
              <w:spacing w:before="40" w:line="254" w:lineRule="auto"/>
              <w:ind w:right="477"/>
              <w:rPr>
                <w:rFonts w:cs="Times New Roman"/>
                <w:b/>
                <w:bCs/>
              </w:rPr>
            </w:pPr>
            <w:r w:rsidRPr="00BE3B5F">
              <w:rPr>
                <w:rFonts w:cs="Times New Roman"/>
                <w:b/>
                <w:bCs/>
                <w:szCs w:val="18"/>
              </w:rPr>
              <w:t>LINKEDIN</w:t>
            </w:r>
            <w:r w:rsidRPr="00C52223">
              <w:rPr>
                <w:rFonts w:cs="Times New Roman"/>
                <w:b/>
                <w:bCs/>
              </w:rPr>
              <w:t>:</w:t>
            </w:r>
            <w:r w:rsidR="00AE28CD" w:rsidRPr="00C52223">
              <w:rPr>
                <w:rFonts w:cs="Times New Roman"/>
                <w:b/>
                <w:bCs/>
              </w:rPr>
              <w:t xml:space="preserve"> </w:t>
            </w:r>
          </w:p>
          <w:p w14:paraId="4EDCA23E" w14:textId="4F4726F1" w:rsidR="00530503" w:rsidRPr="003547C2" w:rsidRDefault="00530503" w:rsidP="00D357F3">
            <w:pPr>
              <w:spacing w:before="40" w:line="254" w:lineRule="auto"/>
              <w:ind w:right="477"/>
              <w:rPr>
                <w:rFonts w:ascii="Verdana" w:hAnsi="Verdana" w:cs="Times New Roman"/>
                <w:w w:val="99"/>
                <w:szCs w:val="18"/>
              </w:rPr>
            </w:pPr>
            <w:r w:rsidRPr="003547C2">
              <w:rPr>
                <w:rFonts w:ascii="Verdana" w:hAnsi="Verdana" w:cs="Times New Roman"/>
                <w:w w:val="99"/>
                <w:szCs w:val="18"/>
              </w:rPr>
              <w:t>linkedin.com/in/</w:t>
            </w:r>
            <w:proofErr w:type="spellStart"/>
            <w:r w:rsidRPr="003547C2">
              <w:rPr>
                <w:rFonts w:ascii="Verdana" w:hAnsi="Verdana" w:cs="Times New Roman"/>
                <w:w w:val="99"/>
                <w:szCs w:val="18"/>
              </w:rPr>
              <w:t>dinesh</w:t>
            </w:r>
            <w:proofErr w:type="spellEnd"/>
            <w:r w:rsidRPr="003547C2">
              <w:rPr>
                <w:rFonts w:ascii="Verdana" w:hAnsi="Verdana" w:cs="Times New Roman"/>
                <w:w w:val="99"/>
                <w:szCs w:val="18"/>
              </w:rPr>
              <w:t>- kumar-a199b1137</w:t>
            </w:r>
          </w:p>
          <w:p w14:paraId="77ADCDB4" w14:textId="77777777" w:rsidR="00083A3F" w:rsidRPr="00C52223" w:rsidRDefault="00083A3F" w:rsidP="00530503">
            <w:pPr>
              <w:spacing w:before="40" w:line="254" w:lineRule="auto"/>
              <w:ind w:left="118" w:right="477"/>
              <w:rPr>
                <w:rFonts w:cs="Times New Roman"/>
                <w:w w:val="99"/>
                <w:sz w:val="20"/>
                <w:szCs w:val="20"/>
              </w:rPr>
            </w:pPr>
          </w:p>
          <w:p w14:paraId="760A35BE" w14:textId="45CDDC3D" w:rsidR="00AE28CD" w:rsidRPr="00BE3B5F" w:rsidRDefault="004C254D" w:rsidP="00D357F3">
            <w:pPr>
              <w:spacing w:before="40" w:line="254" w:lineRule="auto"/>
              <w:ind w:right="477"/>
              <w:rPr>
                <w:rFonts w:cs="Times New Roman"/>
                <w:b/>
                <w:bCs/>
                <w:w w:val="99"/>
                <w:szCs w:val="18"/>
              </w:rPr>
            </w:pPr>
            <w:r w:rsidRPr="00BE3B5F">
              <w:rPr>
                <w:rFonts w:cs="Times New Roman"/>
                <w:b/>
                <w:bCs/>
                <w:w w:val="99"/>
                <w:szCs w:val="18"/>
              </w:rPr>
              <w:t>YOUTH4WORK:</w:t>
            </w:r>
          </w:p>
          <w:p w14:paraId="0586F937" w14:textId="4ADA9ECF" w:rsidR="004C254D" w:rsidRPr="003547C2" w:rsidRDefault="001346D5" w:rsidP="00D357F3">
            <w:pPr>
              <w:spacing w:before="40" w:line="254" w:lineRule="auto"/>
              <w:ind w:right="477"/>
              <w:rPr>
                <w:rFonts w:ascii="Verdana" w:hAnsi="Verdana" w:cs="Times New Roman"/>
                <w:sz w:val="20"/>
                <w:szCs w:val="20"/>
              </w:rPr>
            </w:pPr>
            <w:hyperlink r:id="rId13" w:history="1">
              <w:r w:rsidR="00D357F3" w:rsidRPr="003547C2">
                <w:rPr>
                  <w:rStyle w:val="Hyperlink"/>
                  <w:rFonts w:ascii="Verdana" w:hAnsi="Verdana" w:cs="Times New Roman"/>
                  <w:color w:val="auto"/>
                  <w:sz w:val="20"/>
                  <w:szCs w:val="20"/>
                </w:rPr>
                <w:t>https://www.youth4work.com/y/csedinesh</w:t>
              </w:r>
            </w:hyperlink>
          </w:p>
          <w:p w14:paraId="64A248AB" w14:textId="5F6CEA39" w:rsidR="00C83DFF" w:rsidRPr="00C52223" w:rsidRDefault="00C83DFF" w:rsidP="00530503">
            <w:pPr>
              <w:spacing w:before="40" w:line="254" w:lineRule="auto"/>
              <w:ind w:left="118" w:right="477"/>
              <w:rPr>
                <w:rFonts w:cs="Times New Roman"/>
                <w:sz w:val="20"/>
                <w:szCs w:val="20"/>
              </w:rPr>
            </w:pPr>
          </w:p>
          <w:p w14:paraId="70628317" w14:textId="2A43D8B6" w:rsidR="00C83DFF" w:rsidRPr="00BE3B5F" w:rsidRDefault="00C83DFF" w:rsidP="00D357F3">
            <w:pPr>
              <w:spacing w:before="40" w:line="254" w:lineRule="auto"/>
              <w:ind w:right="477"/>
              <w:rPr>
                <w:rFonts w:cs="Times New Roman"/>
                <w:b/>
                <w:bCs/>
                <w:szCs w:val="18"/>
              </w:rPr>
            </w:pPr>
            <w:r w:rsidRPr="00BE3B5F">
              <w:rPr>
                <w:rFonts w:cs="Times New Roman"/>
                <w:b/>
                <w:bCs/>
                <w:szCs w:val="18"/>
              </w:rPr>
              <w:t>SOLOLEARN:</w:t>
            </w:r>
          </w:p>
          <w:p w14:paraId="07DD91AA" w14:textId="742A9CF0" w:rsidR="00C83DFF" w:rsidRPr="003547C2" w:rsidRDefault="001346D5" w:rsidP="00D357F3">
            <w:pPr>
              <w:spacing w:before="40" w:line="254" w:lineRule="auto"/>
              <w:ind w:right="477"/>
              <w:rPr>
                <w:rFonts w:ascii="Verdana" w:hAnsi="Verdana" w:cs="Times New Roman"/>
                <w:sz w:val="20"/>
                <w:szCs w:val="20"/>
              </w:rPr>
            </w:pPr>
            <w:hyperlink r:id="rId14" w:history="1">
              <w:r w:rsidR="00BE3B5F" w:rsidRPr="003547C2">
                <w:rPr>
                  <w:rStyle w:val="Hyperlink"/>
                  <w:rFonts w:ascii="Verdana" w:hAnsi="Verdana" w:cs="Times New Roman"/>
                  <w:color w:val="auto"/>
                  <w:sz w:val="20"/>
                  <w:szCs w:val="20"/>
                </w:rPr>
                <w:t>https://www.sololearn.com/profile/7192365</w:t>
              </w:r>
            </w:hyperlink>
          </w:p>
          <w:p w14:paraId="24CC83B9" w14:textId="77777777" w:rsidR="00BE3B5F" w:rsidRDefault="00BE3B5F" w:rsidP="00D357F3">
            <w:pPr>
              <w:spacing w:before="40" w:line="254" w:lineRule="auto"/>
              <w:ind w:right="477"/>
              <w:rPr>
                <w:rFonts w:cs="Times New Roman"/>
                <w:sz w:val="20"/>
                <w:szCs w:val="20"/>
              </w:rPr>
            </w:pPr>
          </w:p>
          <w:p w14:paraId="56FB8D92" w14:textId="41340350" w:rsidR="00530503" w:rsidRPr="003547C2" w:rsidRDefault="00BE3B5F" w:rsidP="003547C2">
            <w:pPr>
              <w:spacing w:before="40" w:line="254" w:lineRule="auto"/>
              <w:ind w:right="477"/>
              <w:rPr>
                <w:rFonts w:cs="Times New Roman"/>
                <w:szCs w:val="18"/>
              </w:rPr>
            </w:pPr>
            <w:r w:rsidRPr="00BE3B5F">
              <w:rPr>
                <w:rFonts w:cs="Times New Roman"/>
                <w:b/>
                <w:bCs/>
                <w:szCs w:val="18"/>
              </w:rPr>
              <w:t>UDMY:</w:t>
            </w:r>
            <w:r w:rsidR="003547C2">
              <w:rPr>
                <w:rFonts w:cs="Times New Roman"/>
                <w:b/>
                <w:bCs/>
                <w:szCs w:val="18"/>
              </w:rPr>
              <w:t xml:space="preserve"> </w:t>
            </w:r>
            <w:r w:rsidR="003547C2" w:rsidRPr="003547C2">
              <w:rPr>
                <w:rFonts w:ascii="Verdana" w:hAnsi="Verdana" w:cs="Times New Roman"/>
                <w:szCs w:val="18"/>
              </w:rPr>
              <w:t>https://www.udemy.com/user/870fe02e-d39b-4f45-ab10-f6b213f97877/</w:t>
            </w:r>
          </w:p>
          <w:sdt>
            <w:sdtPr>
              <w:id w:val="-1954003311"/>
              <w:placeholder>
                <w:docPart w:val="FF52FFC93368427D9D8C49194117B606"/>
              </w:placeholder>
              <w:temporary/>
              <w:showingPlcHdr/>
            </w:sdtPr>
            <w:sdtEndPr/>
            <w:sdtContent>
              <w:p w14:paraId="3A79056F" w14:textId="77777777" w:rsidR="00530503" w:rsidRPr="00CB0055" w:rsidRDefault="00530503" w:rsidP="00530503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4FD24F43" w14:textId="5FA37A4E" w:rsidR="00530503" w:rsidRDefault="00530503" w:rsidP="00530503">
            <w:r>
              <w:t>MOBILE NUMBER:    8760039427</w:t>
            </w:r>
            <w:r w:rsidR="00273796">
              <w:t xml:space="preserve"> /         6379110955</w:t>
            </w:r>
          </w:p>
          <w:p w14:paraId="5237924F" w14:textId="77777777" w:rsidR="00530503" w:rsidRDefault="00530503" w:rsidP="00530503"/>
          <w:p w14:paraId="38F4B9CA" w14:textId="1C3C504A" w:rsidR="00530503" w:rsidRPr="00C4444B" w:rsidRDefault="001346D5" w:rsidP="00530503">
            <w:pPr>
              <w:rPr>
                <w:rStyle w:val="Hyperlink"/>
                <w:color w:val="auto"/>
              </w:rPr>
            </w:pPr>
            <w:sdt>
              <w:sdtPr>
                <w:rPr>
                  <w:color w:val="B85A22" w:themeColor="accent2" w:themeShade="BF"/>
                  <w:u w:val="single"/>
                </w:rPr>
                <w:id w:val="-240260293"/>
                <w:placeholder>
                  <w:docPart w:val="AC64863709914B8095CD75C309B2D821"/>
                </w:placeholder>
                <w:temporary/>
                <w:showingPlcHdr/>
              </w:sdtPr>
              <w:sdtEndPr>
                <w:rPr>
                  <w:color w:val="auto"/>
                  <w:u w:val="none"/>
                </w:rPr>
              </w:sdtEndPr>
              <w:sdtContent>
                <w:r w:rsidR="00530503" w:rsidRPr="004D3011">
                  <w:t>EMAIL:</w:t>
                </w:r>
              </w:sdtContent>
            </w:sdt>
            <w:r w:rsidR="00530503">
              <w:t xml:space="preserve">    </w:t>
            </w:r>
            <w:r w:rsidR="00530503" w:rsidRPr="004018D5">
              <w:t xml:space="preserve"> </w:t>
            </w:r>
            <w:hyperlink r:id="rId15" w:history="1">
              <w:r w:rsidR="00530503" w:rsidRPr="004018D5">
                <w:rPr>
                  <w:rStyle w:val="Hyperlink"/>
                  <w:color w:val="auto"/>
                  <w:u w:val="none"/>
                </w:rPr>
                <w:t>esecdinesh@gmail.com</w:t>
              </w:r>
            </w:hyperlink>
          </w:p>
          <w:p w14:paraId="6CADA2F3" w14:textId="35218FFB" w:rsidR="00BE0852" w:rsidRDefault="00BE0852" w:rsidP="00530503"/>
          <w:p w14:paraId="1F88531A" w14:textId="0E006F33" w:rsidR="00530503" w:rsidRDefault="00BE0852" w:rsidP="00530503">
            <w:r>
              <w:t>ADDRESS:     3/750-12,</w:t>
            </w:r>
          </w:p>
          <w:p w14:paraId="41B6C142" w14:textId="7588E1A8" w:rsidR="00BE0852" w:rsidRDefault="00BE0852" w:rsidP="00530503">
            <w:r>
              <w:t xml:space="preserve">                      MAJESTIC CITY,</w:t>
            </w:r>
          </w:p>
          <w:p w14:paraId="1F45E5E4" w14:textId="6191CE2C" w:rsidR="00237F35" w:rsidRDefault="00237F35" w:rsidP="00530503">
            <w:r>
              <w:t xml:space="preserve">                      PALLAKKATTUR,</w:t>
            </w:r>
          </w:p>
          <w:p w14:paraId="319F5C94" w14:textId="53C2AACD" w:rsidR="00237F35" w:rsidRDefault="00237F35" w:rsidP="00530503">
            <w:r>
              <w:t xml:space="preserve">                      SULLIPALAYAM (PO),</w:t>
            </w:r>
          </w:p>
          <w:p w14:paraId="6E1F54E9" w14:textId="3E43AD86" w:rsidR="00237F35" w:rsidRDefault="00237F35" w:rsidP="00530503">
            <w:r>
              <w:t xml:space="preserve">                      ERODE – 638057.</w:t>
            </w:r>
          </w:p>
          <w:p w14:paraId="4BE8C251" w14:textId="197A6F8C" w:rsidR="00530503" w:rsidRDefault="00530503" w:rsidP="00530503"/>
          <w:p w14:paraId="31B85490" w14:textId="1D97EFE2" w:rsidR="00530503" w:rsidRDefault="00530503" w:rsidP="004D3011"/>
          <w:p w14:paraId="68DA7A01" w14:textId="20876E74" w:rsidR="00273796" w:rsidRDefault="00273796" w:rsidP="004D3011"/>
          <w:p w14:paraId="06A515CF" w14:textId="06426C7C" w:rsidR="00273796" w:rsidRDefault="00273796" w:rsidP="004D3011"/>
          <w:p w14:paraId="3D48930F" w14:textId="243E8144" w:rsidR="00273796" w:rsidRDefault="00273796" w:rsidP="004D3011"/>
          <w:p w14:paraId="3B90B99D" w14:textId="77777777" w:rsidR="003547C2" w:rsidRDefault="003547C2" w:rsidP="004D3011"/>
          <w:p w14:paraId="7F63207F" w14:textId="77777777" w:rsidR="003547C2" w:rsidRDefault="003547C2" w:rsidP="004D3011"/>
          <w:p w14:paraId="28451FDB" w14:textId="77777777" w:rsidR="003547C2" w:rsidRDefault="003547C2" w:rsidP="004D3011"/>
          <w:p w14:paraId="4382D1E7" w14:textId="6CFB1F6E" w:rsidR="00E1559F" w:rsidRDefault="00E1559F" w:rsidP="00E1559F">
            <w:pPr>
              <w:pStyle w:val="Heading3"/>
            </w:pPr>
            <w:r>
              <w:t>AREAS OF INTERST</w:t>
            </w:r>
          </w:p>
          <w:p w14:paraId="664C4808" w14:textId="66702A19" w:rsidR="00E1559F" w:rsidRPr="00C52223" w:rsidRDefault="00E1559F" w:rsidP="00E1559F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C52223">
              <w:rPr>
                <w:rFonts w:cs="Times New Roman"/>
              </w:rPr>
              <w:t>Programming</w:t>
            </w:r>
          </w:p>
          <w:p w14:paraId="6984B206" w14:textId="22AE8838" w:rsidR="00E1559F" w:rsidRPr="00C52223" w:rsidRDefault="00E1559F" w:rsidP="00E1559F">
            <w:pPr>
              <w:rPr>
                <w:rFonts w:cs="Times New Roman"/>
              </w:rPr>
            </w:pPr>
          </w:p>
          <w:p w14:paraId="1CAC7F5F" w14:textId="657DE411" w:rsidR="00E1559F" w:rsidRPr="00C52223" w:rsidRDefault="00E1559F" w:rsidP="00E1559F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C52223">
              <w:rPr>
                <w:rFonts w:cs="Times New Roman"/>
              </w:rPr>
              <w:t>Web development</w:t>
            </w:r>
          </w:p>
          <w:p w14:paraId="05D31522" w14:textId="77777777" w:rsidR="00E1559F" w:rsidRPr="00C52223" w:rsidRDefault="00E1559F" w:rsidP="00E1559F">
            <w:pPr>
              <w:rPr>
                <w:rFonts w:cs="Times New Roman"/>
              </w:rPr>
            </w:pPr>
          </w:p>
          <w:p w14:paraId="6E39D16C" w14:textId="7C5A5E3F" w:rsidR="008274B6" w:rsidRDefault="00E1559F" w:rsidP="007B4FF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C52223">
              <w:rPr>
                <w:rFonts w:cs="Times New Roman"/>
              </w:rPr>
              <w:t>Networking</w:t>
            </w:r>
          </w:p>
          <w:p w14:paraId="74D9880D" w14:textId="77777777" w:rsidR="00B9773F" w:rsidRPr="00B9773F" w:rsidRDefault="00B9773F" w:rsidP="00B9773F">
            <w:pPr>
              <w:pStyle w:val="ListParagraph"/>
              <w:rPr>
                <w:rFonts w:cs="Times New Roman"/>
              </w:rPr>
            </w:pPr>
          </w:p>
          <w:p w14:paraId="5E36BC10" w14:textId="02668BD6" w:rsidR="00B9773F" w:rsidRPr="00C52223" w:rsidRDefault="00B9773F" w:rsidP="007B4FF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App Development</w:t>
            </w:r>
          </w:p>
          <w:p w14:paraId="40FB7A43" w14:textId="77777777" w:rsidR="00273796" w:rsidRDefault="00273796" w:rsidP="0027379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1DE875B" w14:textId="77777777" w:rsidR="00273796" w:rsidRDefault="00273796" w:rsidP="00B9773F">
            <w:pPr>
              <w:rPr>
                <w:rFonts w:ascii="Times New Roman" w:hAnsi="Times New Roman" w:cs="Times New Roman"/>
              </w:rPr>
            </w:pPr>
          </w:p>
          <w:p w14:paraId="610E57F4" w14:textId="77777777" w:rsidR="00B9773F" w:rsidRPr="00B9773F" w:rsidRDefault="00B9773F" w:rsidP="00B9773F">
            <w:pPr>
              <w:rPr>
                <w:rFonts w:ascii="Times New Roman" w:hAnsi="Times New Roman" w:cs="Times New Roman"/>
              </w:rPr>
            </w:pPr>
          </w:p>
          <w:p w14:paraId="227F0635" w14:textId="5CC43533" w:rsidR="007B4FF2" w:rsidRDefault="007B4FF2" w:rsidP="007B4FF2">
            <w:pPr>
              <w:pStyle w:val="Heading3"/>
            </w:pPr>
            <w:r>
              <w:t>PROGRAMMING LANGUAGES</w:t>
            </w:r>
          </w:p>
          <w:p w14:paraId="5EB2507A" w14:textId="77777777" w:rsidR="00683869" w:rsidRDefault="00683869" w:rsidP="007B4FF2"/>
          <w:p w14:paraId="1D3DFE05" w14:textId="01CFB652" w:rsidR="007B4FF2" w:rsidRDefault="007B4FF2" w:rsidP="007B4FF2">
            <w:pPr>
              <w:pStyle w:val="ListParagraph"/>
              <w:numPr>
                <w:ilvl w:val="0"/>
                <w:numId w:val="5"/>
              </w:numPr>
            </w:pPr>
            <w:r>
              <w:t>ASP.NE</w:t>
            </w:r>
            <w:r w:rsidR="00AB1538">
              <w:t>T</w:t>
            </w:r>
          </w:p>
          <w:p w14:paraId="7212604D" w14:textId="77777777" w:rsidR="00EE4D2D" w:rsidRDefault="00EE4D2D" w:rsidP="00EE4D2D"/>
          <w:p w14:paraId="4B896C73" w14:textId="453775C7" w:rsidR="00EE4D2D" w:rsidRDefault="00EE4D2D" w:rsidP="007B4FF2">
            <w:pPr>
              <w:pStyle w:val="ListParagraph"/>
              <w:numPr>
                <w:ilvl w:val="0"/>
                <w:numId w:val="5"/>
              </w:numPr>
            </w:pPr>
            <w:r>
              <w:t>ADO .NET</w:t>
            </w:r>
          </w:p>
          <w:p w14:paraId="4E765859" w14:textId="77777777" w:rsidR="0053607F" w:rsidRDefault="0053607F" w:rsidP="0053607F">
            <w:pPr>
              <w:pStyle w:val="ListParagraph"/>
            </w:pPr>
          </w:p>
          <w:p w14:paraId="74EF7520" w14:textId="77777777" w:rsidR="0053607F" w:rsidRDefault="0053607F" w:rsidP="0053607F">
            <w:pPr>
              <w:pStyle w:val="ListParagraph"/>
              <w:numPr>
                <w:ilvl w:val="0"/>
                <w:numId w:val="5"/>
              </w:numPr>
            </w:pPr>
            <w:r>
              <w:t>C#.NET</w:t>
            </w:r>
          </w:p>
          <w:p w14:paraId="216D50BA" w14:textId="77777777" w:rsidR="0053607F" w:rsidRDefault="0053607F" w:rsidP="0053607F"/>
          <w:p w14:paraId="01AC6A4A" w14:textId="5E23F38F" w:rsidR="0053607F" w:rsidRDefault="0053607F" w:rsidP="0053607F">
            <w:pPr>
              <w:pStyle w:val="ListParagraph"/>
              <w:numPr>
                <w:ilvl w:val="0"/>
                <w:numId w:val="5"/>
              </w:numPr>
            </w:pPr>
            <w:r>
              <w:t>VB.NET</w:t>
            </w:r>
          </w:p>
          <w:p w14:paraId="3563F173" w14:textId="77777777" w:rsidR="00D3722B" w:rsidRDefault="00D3722B" w:rsidP="00D3722B">
            <w:pPr>
              <w:pStyle w:val="ListParagraph"/>
            </w:pPr>
          </w:p>
          <w:p w14:paraId="189208AF" w14:textId="5A51E884" w:rsidR="00D3722B" w:rsidRDefault="00C52223" w:rsidP="007B4FF2">
            <w:pPr>
              <w:pStyle w:val="ListParagraph"/>
              <w:numPr>
                <w:ilvl w:val="0"/>
                <w:numId w:val="5"/>
              </w:numPr>
            </w:pPr>
            <w:r>
              <w:t>PYTHON</w:t>
            </w:r>
          </w:p>
          <w:p w14:paraId="089C32ED" w14:textId="77777777" w:rsidR="00273796" w:rsidRDefault="00273796" w:rsidP="00273796"/>
          <w:p w14:paraId="454057D7" w14:textId="79742F58" w:rsidR="00AB1538" w:rsidRDefault="00AB1538" w:rsidP="00AB1538">
            <w:pPr>
              <w:pStyle w:val="Heading3"/>
            </w:pPr>
            <w:r>
              <w:t>DATABASES</w:t>
            </w:r>
          </w:p>
          <w:p w14:paraId="7949468B" w14:textId="5BF584DD" w:rsidR="00AB1538" w:rsidRDefault="00AB1538" w:rsidP="00AB1538">
            <w:pPr>
              <w:pStyle w:val="ListParagraph"/>
              <w:numPr>
                <w:ilvl w:val="0"/>
                <w:numId w:val="6"/>
              </w:numPr>
            </w:pPr>
            <w:r>
              <w:t>ORACLE</w:t>
            </w:r>
          </w:p>
          <w:p w14:paraId="4C2D52D8" w14:textId="01D013C5" w:rsidR="00AB1538" w:rsidRDefault="00AB1538" w:rsidP="00AB1538"/>
          <w:p w14:paraId="65B55135" w14:textId="41215CB9" w:rsidR="00AB1538" w:rsidRDefault="00AB1538" w:rsidP="00AB1538">
            <w:pPr>
              <w:pStyle w:val="ListParagraph"/>
              <w:numPr>
                <w:ilvl w:val="0"/>
                <w:numId w:val="6"/>
              </w:numPr>
            </w:pPr>
            <w:r>
              <w:t>SQL SERVER</w:t>
            </w:r>
          </w:p>
          <w:p w14:paraId="0D0BFADA" w14:textId="1FA33C96" w:rsidR="00AB1538" w:rsidRDefault="00AB1538" w:rsidP="00AB1538"/>
          <w:p w14:paraId="4E0006EC" w14:textId="65ECA83F" w:rsidR="00AB1538" w:rsidRDefault="00AB1538" w:rsidP="007B4FF2">
            <w:pPr>
              <w:pStyle w:val="ListParagraph"/>
              <w:numPr>
                <w:ilvl w:val="0"/>
                <w:numId w:val="6"/>
              </w:numPr>
            </w:pPr>
            <w:r>
              <w:t>MS ACCESS</w:t>
            </w:r>
          </w:p>
          <w:p w14:paraId="5B76B450" w14:textId="77777777" w:rsidR="00994FF3" w:rsidRDefault="00994FF3" w:rsidP="00994FF3">
            <w:pPr>
              <w:pStyle w:val="ListParagraph"/>
            </w:pPr>
          </w:p>
          <w:p w14:paraId="6380A7F7" w14:textId="463FF64A" w:rsidR="00994FF3" w:rsidRDefault="00994FF3" w:rsidP="00994FF3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WEB TECHNOLOGIES</w:t>
            </w:r>
          </w:p>
          <w:p w14:paraId="42FF6948" w14:textId="7B2FAFE3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HTML</w:t>
            </w:r>
          </w:p>
          <w:p w14:paraId="23B8C55D" w14:textId="6A93E980" w:rsidR="00994FF3" w:rsidRDefault="00994FF3" w:rsidP="00994FF3">
            <w:pPr>
              <w:ind w:firstLine="405"/>
            </w:pPr>
          </w:p>
          <w:p w14:paraId="22729C6F" w14:textId="4771C05F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CSS</w:t>
            </w:r>
          </w:p>
          <w:p w14:paraId="03187823" w14:textId="5CC57968" w:rsidR="00994FF3" w:rsidRDefault="00994FF3" w:rsidP="00994FF3"/>
          <w:p w14:paraId="1ECF6872" w14:textId="06D99D2E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JAVA SCRIPT</w:t>
            </w:r>
          </w:p>
          <w:p w14:paraId="27014D24" w14:textId="250C8576" w:rsidR="00994FF3" w:rsidRDefault="00994FF3" w:rsidP="00994FF3">
            <w:pPr>
              <w:ind w:firstLine="345"/>
            </w:pPr>
          </w:p>
          <w:p w14:paraId="624271F8" w14:textId="6C68D4C2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NODE.JS</w:t>
            </w:r>
          </w:p>
          <w:p w14:paraId="62BEA41F" w14:textId="0EA5B09A" w:rsidR="00994FF3" w:rsidRDefault="00994FF3" w:rsidP="00994FF3">
            <w:pPr>
              <w:ind w:firstLine="150"/>
            </w:pPr>
          </w:p>
          <w:p w14:paraId="1AD0E309" w14:textId="24859D4E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BOOTSTRAP</w:t>
            </w:r>
          </w:p>
          <w:p w14:paraId="07B90BA9" w14:textId="77777777" w:rsidR="00C94DE9" w:rsidRDefault="00C94DE9" w:rsidP="00C94DE9">
            <w:pPr>
              <w:pStyle w:val="ListParagraph"/>
            </w:pPr>
          </w:p>
          <w:p w14:paraId="34F074AE" w14:textId="5DF8D94C" w:rsidR="00C94DE9" w:rsidRDefault="00C94DE9" w:rsidP="00994FF3">
            <w:pPr>
              <w:pStyle w:val="ListParagraph"/>
              <w:numPr>
                <w:ilvl w:val="0"/>
                <w:numId w:val="7"/>
              </w:numPr>
            </w:pPr>
            <w:r>
              <w:t>JQUERY AND JQGRID</w:t>
            </w:r>
          </w:p>
          <w:p w14:paraId="7BDE5E7C" w14:textId="77777777" w:rsidR="003547C2" w:rsidRDefault="003547C2" w:rsidP="00C94DE9"/>
          <w:p w14:paraId="132F9211" w14:textId="77777777" w:rsidR="00D050BA" w:rsidRDefault="00D050BA" w:rsidP="00C94DE9"/>
          <w:p w14:paraId="23034D66" w14:textId="77777777" w:rsidR="00D050BA" w:rsidRDefault="00D050BA" w:rsidP="00C94DE9"/>
          <w:p w14:paraId="50BD16DF" w14:textId="77777777" w:rsidR="00D050BA" w:rsidRDefault="00D050BA" w:rsidP="00C94DE9"/>
          <w:p w14:paraId="01235A88" w14:textId="77777777" w:rsidR="00D050BA" w:rsidRDefault="00D050BA" w:rsidP="00C94DE9"/>
          <w:p w14:paraId="4454CE00" w14:textId="77777777" w:rsidR="00D050BA" w:rsidRDefault="00D050BA" w:rsidP="00C94DE9"/>
          <w:p w14:paraId="046FB17E" w14:textId="77777777" w:rsidR="00D050BA" w:rsidRDefault="00D050BA" w:rsidP="00C94DE9"/>
          <w:p w14:paraId="4BF8E565" w14:textId="77777777" w:rsidR="00D050BA" w:rsidRDefault="00D050BA" w:rsidP="00C94DE9"/>
          <w:p w14:paraId="26853D7E" w14:textId="77777777" w:rsidR="00D050BA" w:rsidRDefault="00D050BA" w:rsidP="00C94DE9"/>
          <w:p w14:paraId="6094D088" w14:textId="77777777" w:rsidR="00D050BA" w:rsidRDefault="00D050BA" w:rsidP="00C94DE9"/>
          <w:p w14:paraId="4810CF5E" w14:textId="77777777" w:rsidR="00D050BA" w:rsidRDefault="00D050BA" w:rsidP="00C94DE9"/>
          <w:p w14:paraId="47F01A72" w14:textId="77777777" w:rsidR="00D050BA" w:rsidRDefault="00D050BA" w:rsidP="00C94DE9"/>
          <w:p w14:paraId="61336453" w14:textId="77777777" w:rsidR="00D050BA" w:rsidRDefault="00D050BA" w:rsidP="00C94DE9"/>
          <w:p w14:paraId="0B9CA6FC" w14:textId="77777777" w:rsidR="00D050BA" w:rsidRDefault="00D050BA" w:rsidP="00C94DE9"/>
          <w:p w14:paraId="13BEDB6E" w14:textId="77777777" w:rsidR="00D050BA" w:rsidRDefault="00D050BA" w:rsidP="00C94DE9"/>
          <w:p w14:paraId="1BF4C230" w14:textId="77777777" w:rsidR="00D050BA" w:rsidRDefault="00D050BA" w:rsidP="00C94DE9"/>
          <w:p w14:paraId="22C21C1F" w14:textId="6EDC0E9A" w:rsidR="005C4120" w:rsidRDefault="005C4120" w:rsidP="005C4120">
            <w:pPr>
              <w:pStyle w:val="Heading3"/>
            </w:pPr>
            <w:r>
              <w:t>TOOLS</w:t>
            </w:r>
          </w:p>
          <w:p w14:paraId="0B291B9D" w14:textId="3A4F21B8" w:rsidR="005C4120" w:rsidRDefault="005C4120" w:rsidP="005C4120">
            <w:pPr>
              <w:pStyle w:val="ListParagraph"/>
              <w:numPr>
                <w:ilvl w:val="0"/>
                <w:numId w:val="8"/>
              </w:numPr>
            </w:pPr>
            <w:r>
              <w:t xml:space="preserve">VS </w:t>
            </w:r>
            <w:r w:rsidR="000C4DFC">
              <w:t>2022,2019,</w:t>
            </w:r>
            <w:r>
              <w:t>2015,2008,2005</w:t>
            </w:r>
          </w:p>
          <w:p w14:paraId="179DCAAB" w14:textId="23AFE79F" w:rsidR="005C4120" w:rsidRDefault="005C4120" w:rsidP="005C4120">
            <w:pPr>
              <w:ind w:firstLine="450"/>
            </w:pPr>
          </w:p>
          <w:p w14:paraId="5033E667" w14:textId="2E558545" w:rsidR="005C4120" w:rsidRDefault="005C4120" w:rsidP="005C4120">
            <w:pPr>
              <w:pStyle w:val="ListParagraph"/>
              <w:numPr>
                <w:ilvl w:val="0"/>
                <w:numId w:val="8"/>
              </w:numPr>
            </w:pPr>
            <w:r>
              <w:t>ELECTRON</w:t>
            </w:r>
          </w:p>
          <w:p w14:paraId="6ED08AAC" w14:textId="77777777" w:rsidR="00D050BA" w:rsidRDefault="00D050BA" w:rsidP="00D050BA">
            <w:pPr>
              <w:pStyle w:val="ListParagraph"/>
            </w:pPr>
          </w:p>
          <w:p w14:paraId="42270AA7" w14:textId="2E6927FB" w:rsidR="00D050BA" w:rsidRDefault="00D050BA" w:rsidP="005C4120">
            <w:pPr>
              <w:pStyle w:val="ListParagraph"/>
              <w:numPr>
                <w:ilvl w:val="0"/>
                <w:numId w:val="8"/>
              </w:numPr>
            </w:pPr>
            <w:r>
              <w:t>SQL SERVER 2012,2013</w:t>
            </w:r>
          </w:p>
          <w:p w14:paraId="775D36B5" w14:textId="496667BE" w:rsidR="005C4120" w:rsidRDefault="005C4120" w:rsidP="005C4120"/>
          <w:p w14:paraId="4766E231" w14:textId="1868C377" w:rsidR="005C4120" w:rsidRDefault="005C4120" w:rsidP="005C4120">
            <w:pPr>
              <w:pStyle w:val="ListParagraph"/>
              <w:numPr>
                <w:ilvl w:val="0"/>
                <w:numId w:val="8"/>
              </w:numPr>
            </w:pPr>
            <w:r>
              <w:t>ORACLE 11g and 12g</w:t>
            </w:r>
          </w:p>
          <w:p w14:paraId="7FE06F4E" w14:textId="77777777" w:rsidR="007D1844" w:rsidRDefault="007D1844" w:rsidP="007D1844">
            <w:pPr>
              <w:pStyle w:val="ListParagraph"/>
            </w:pPr>
          </w:p>
          <w:p w14:paraId="061F7537" w14:textId="28C3F1E2" w:rsidR="007D1844" w:rsidRDefault="007D1844" w:rsidP="005C4120">
            <w:pPr>
              <w:pStyle w:val="ListParagraph"/>
              <w:numPr>
                <w:ilvl w:val="0"/>
                <w:numId w:val="8"/>
              </w:numPr>
            </w:pPr>
            <w:r>
              <w:t>TELERIK VERSION R3 19, 20</w:t>
            </w:r>
          </w:p>
          <w:p w14:paraId="62F37069" w14:textId="77777777" w:rsidR="000C4DFC" w:rsidRDefault="000C4DFC" w:rsidP="000C4DFC">
            <w:pPr>
              <w:pStyle w:val="ListParagraph"/>
            </w:pPr>
          </w:p>
          <w:p w14:paraId="387B49A5" w14:textId="2600A5C0" w:rsidR="00273796" w:rsidRDefault="000C4DFC" w:rsidP="00237F35">
            <w:pPr>
              <w:pStyle w:val="ListParagraph"/>
              <w:numPr>
                <w:ilvl w:val="0"/>
                <w:numId w:val="8"/>
              </w:numPr>
            </w:pPr>
            <w:r>
              <w:t>DEV EXPRESS</w:t>
            </w:r>
          </w:p>
          <w:p w14:paraId="093870CB" w14:textId="77777777" w:rsidR="00D050BA" w:rsidRDefault="00D050BA" w:rsidP="00D050BA">
            <w:pPr>
              <w:pStyle w:val="ListParagraph"/>
            </w:pPr>
          </w:p>
          <w:p w14:paraId="3AC0959D" w14:textId="77777777" w:rsidR="00D050BA" w:rsidRPr="005C4120" w:rsidRDefault="00D050BA" w:rsidP="00D050BA">
            <w:pPr>
              <w:pStyle w:val="ListParagraph"/>
            </w:pPr>
          </w:p>
          <w:sdt>
            <w:sdtPr>
              <w:id w:val="-1444214663"/>
              <w:placeholder>
                <w:docPart w:val="ADAD90FC0D0848F9AE5EB080875106E5"/>
              </w:placeholder>
              <w:temporary/>
              <w:showingPlcHdr/>
            </w:sdtPr>
            <w:sdtEndPr/>
            <w:sdtContent>
              <w:p w14:paraId="1A614C7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1C0294F" w14:textId="16A67C8E" w:rsidR="004D3011" w:rsidRPr="00D3722B" w:rsidRDefault="007F36E2" w:rsidP="0084573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D3722B">
              <w:rPr>
                <w:rFonts w:cs="Times New Roman"/>
              </w:rPr>
              <w:t>Reading book</w:t>
            </w:r>
          </w:p>
          <w:p w14:paraId="0C051693" w14:textId="77777777" w:rsidR="0084573A" w:rsidRPr="00D3722B" w:rsidRDefault="0084573A" w:rsidP="004D3011">
            <w:pPr>
              <w:rPr>
                <w:rFonts w:cs="Times New Roman"/>
              </w:rPr>
            </w:pPr>
          </w:p>
          <w:p w14:paraId="63FD83A1" w14:textId="3A3FC7B7" w:rsidR="004D3011" w:rsidRPr="00D3722B" w:rsidRDefault="007F36E2" w:rsidP="0084573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D3722B">
              <w:rPr>
                <w:rFonts w:cs="Times New Roman"/>
              </w:rPr>
              <w:t>Study technologies</w:t>
            </w:r>
          </w:p>
          <w:p w14:paraId="3BDD87CE" w14:textId="77777777" w:rsidR="0084573A" w:rsidRPr="00D3722B" w:rsidRDefault="0084573A" w:rsidP="004D3011">
            <w:pPr>
              <w:rPr>
                <w:rFonts w:cs="Times New Roman"/>
              </w:rPr>
            </w:pPr>
          </w:p>
          <w:p w14:paraId="672F145E" w14:textId="6255F576" w:rsidR="007F36E2" w:rsidRPr="00D3722B" w:rsidRDefault="007F36E2" w:rsidP="0084573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D3722B">
              <w:rPr>
                <w:rFonts w:cs="Times New Roman"/>
              </w:rPr>
              <w:t>Playing cricket</w:t>
            </w:r>
          </w:p>
          <w:p w14:paraId="3A4A970F" w14:textId="77777777" w:rsidR="004D3011" w:rsidRPr="00D3722B" w:rsidRDefault="004D3011" w:rsidP="004D3011"/>
          <w:p w14:paraId="5F8EFC5B" w14:textId="6B7DBCDE" w:rsidR="00293565" w:rsidRPr="004D3011" w:rsidRDefault="00293565" w:rsidP="004D3011"/>
        </w:tc>
        <w:tc>
          <w:tcPr>
            <w:tcW w:w="720" w:type="dxa"/>
            <w:shd w:val="clear" w:color="auto" w:fill="auto"/>
          </w:tcPr>
          <w:p w14:paraId="0B7416D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</w:tcPr>
          <w:p w14:paraId="5DF10D51" w14:textId="77777777" w:rsidR="00293565" w:rsidRDefault="00293565" w:rsidP="00293565">
            <w:pPr>
              <w:pStyle w:val="Title"/>
              <w:rPr>
                <w:rFonts w:ascii="Arial Black" w:hAnsi="Arial Black"/>
                <w:sz w:val="48"/>
                <w:szCs w:val="48"/>
              </w:rPr>
            </w:pPr>
          </w:p>
          <w:p w14:paraId="4D2FCD38" w14:textId="0DDFE621" w:rsidR="00293565" w:rsidRDefault="00293565" w:rsidP="00293565">
            <w:pPr>
              <w:pStyle w:val="Title"/>
              <w:rPr>
                <w:rFonts w:ascii="Arial Black" w:hAnsi="Arial Black"/>
                <w:sz w:val="48"/>
                <w:szCs w:val="48"/>
              </w:rPr>
            </w:pPr>
            <w:r w:rsidRPr="00D60E51">
              <w:rPr>
                <w:rFonts w:ascii="Arial Black" w:hAnsi="Arial Black"/>
                <w:sz w:val="48"/>
                <w:szCs w:val="48"/>
              </w:rPr>
              <w:t>B.</w:t>
            </w:r>
            <w:r>
              <w:rPr>
                <w:rFonts w:ascii="Arial Black" w:hAnsi="Arial Black"/>
                <w:sz w:val="48"/>
                <w:szCs w:val="48"/>
              </w:rPr>
              <w:t xml:space="preserve"> </w:t>
            </w:r>
            <w:r w:rsidRPr="00D60E51">
              <w:rPr>
                <w:rFonts w:ascii="Arial Black" w:hAnsi="Arial Black"/>
                <w:sz w:val="48"/>
                <w:szCs w:val="48"/>
              </w:rPr>
              <w:t>DINESH KUMAR</w:t>
            </w:r>
          </w:p>
          <w:p w14:paraId="524812A8" w14:textId="1B9FC369" w:rsidR="00293565" w:rsidRPr="00293565" w:rsidRDefault="00D91DFE" w:rsidP="00293565">
            <w:pPr>
              <w:pStyle w:val="Title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SENIOR SOFTWARE </w:t>
            </w:r>
            <w:r w:rsidR="00293565" w:rsidRPr="00293565">
              <w:rPr>
                <w:rFonts w:ascii="Times New Roman" w:hAnsi="Times New Roman" w:cs="Times New Roman"/>
                <w:sz w:val="32"/>
                <w:szCs w:val="32"/>
              </w:rPr>
              <w:t>DEVELOPER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(.NET)</w:t>
            </w:r>
          </w:p>
          <w:sdt>
            <w:sdtPr>
              <w:id w:val="1049110328"/>
              <w:placeholder>
                <w:docPart w:val="040F9D7C4EB34AB9A2B1E05497335507"/>
              </w:placeholder>
              <w:temporary/>
              <w:showingPlcHdr/>
            </w:sdtPr>
            <w:sdtEndPr/>
            <w:sdtContent>
              <w:p w14:paraId="7F9CD92B" w14:textId="7B56F6D4" w:rsidR="001B2ABD" w:rsidRDefault="00E25A26" w:rsidP="00036450">
                <w:pPr>
                  <w:pStyle w:val="Heading2"/>
                </w:pPr>
                <w:r w:rsidRPr="00870BFF">
                  <w:rPr>
                    <w:rFonts w:ascii="Arial Black" w:hAnsi="Arial Black" w:cs="Arial"/>
                  </w:rPr>
                  <w:t>EDUCATION</w:t>
                </w:r>
              </w:p>
            </w:sdtContent>
          </w:sdt>
          <w:p w14:paraId="6FCF0015" w14:textId="73432A8D" w:rsidR="002259FB" w:rsidRPr="00870BFF" w:rsidRDefault="007F36E2" w:rsidP="007F36E2">
            <w:pPr>
              <w:rPr>
                <w:rFonts w:ascii="Arial" w:eastAsia="Ubuntu" w:hAnsi="Arial" w:cs="Arial"/>
                <w:b/>
                <w:color w:val="2A333C"/>
                <w:sz w:val="20"/>
                <w:szCs w:val="20"/>
              </w:rPr>
            </w:pPr>
            <w:r w:rsidRPr="00870BFF">
              <w:rPr>
                <w:rFonts w:ascii="Arial" w:eastAsia="Ubuntu" w:hAnsi="Arial" w:cs="Arial"/>
                <w:b/>
                <w:color w:val="2A333C"/>
                <w:sz w:val="20"/>
                <w:szCs w:val="20"/>
              </w:rPr>
              <w:t>BACHELOR OF ENGINEERING</w:t>
            </w:r>
          </w:p>
          <w:p w14:paraId="6EC0510A" w14:textId="62F1D142" w:rsidR="002259FB" w:rsidRPr="007F36E2" w:rsidRDefault="007F36E2" w:rsidP="007F36E2">
            <w:pPr>
              <w:spacing w:before="5"/>
              <w:rPr>
                <w:rFonts w:ascii="Times New Roman" w:hAnsi="Times New Roman" w:cs="Times New Roman"/>
                <w:sz w:val="20"/>
                <w:szCs w:val="20"/>
              </w:rPr>
            </w:pPr>
            <w:r w:rsidRPr="007F36E2">
              <w:rPr>
                <w:rFonts w:ascii="Times New Roman" w:hAnsi="Times New Roman" w:cs="Times New Roman"/>
                <w:sz w:val="20"/>
                <w:szCs w:val="20"/>
              </w:rPr>
              <w:t>ERODE SENGUNTHAR ENGINEERING COLLEGE</w:t>
            </w:r>
          </w:p>
          <w:p w14:paraId="3778FCEE" w14:textId="77777777" w:rsidR="007F36E2" w:rsidRPr="007F36E2" w:rsidRDefault="007F36E2" w:rsidP="00036450">
            <w:pPr>
              <w:rPr>
                <w:rFonts w:ascii="Times New Roman" w:hAnsi="Times New Roman" w:cs="Times New Roman"/>
              </w:rPr>
            </w:pPr>
            <w:r w:rsidRPr="007F36E2">
              <w:rPr>
                <w:rFonts w:ascii="Times New Roman" w:eastAsia="Ubuntu" w:hAnsi="Times New Roman" w:cs="Times New Roman"/>
                <w:i/>
                <w:color w:val="2A333C"/>
                <w:sz w:val="16"/>
                <w:szCs w:val="16"/>
              </w:rPr>
              <w:t>08/2014 - 05/2018</w:t>
            </w:r>
            <w:r w:rsidRPr="007F36E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</w:t>
            </w:r>
            <w:r w:rsidRPr="007F36E2">
              <w:rPr>
                <w:rFonts w:ascii="Times New Roman" w:hAnsi="Times New Roman" w:cs="Times New Roman"/>
              </w:rPr>
              <w:t xml:space="preserve"> </w:t>
            </w:r>
          </w:p>
          <w:p w14:paraId="5F4D3179" w14:textId="77777777" w:rsidR="007F36E2" w:rsidRPr="002259FB" w:rsidRDefault="007F36E2" w:rsidP="007F36E2">
            <w:pPr>
              <w:spacing w:before="59" w:line="326" w:lineRule="auto"/>
              <w:ind w:right="214"/>
              <w:rPr>
                <w:rFonts w:ascii="Times New Roman" w:eastAsia="Ubuntu" w:hAnsi="Times New Roman" w:cs="Times New Roman"/>
                <w:szCs w:val="18"/>
              </w:rPr>
            </w:pPr>
            <w:r w:rsidRPr="002259FB">
              <w:rPr>
                <w:rFonts w:ascii="Times New Roman" w:eastAsia="Ubuntu" w:hAnsi="Times New Roman" w:cs="Times New Roman"/>
                <w:i/>
                <w:color w:val="2A333C"/>
                <w:szCs w:val="18"/>
              </w:rPr>
              <w:t>Courses</w:t>
            </w:r>
          </w:p>
          <w:p w14:paraId="72385D56" w14:textId="1BD8B336" w:rsidR="00036450" w:rsidRPr="00D357F3" w:rsidRDefault="007F36E2" w:rsidP="00225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57F3">
              <w:rPr>
                <w:rFonts w:ascii="Times New Roman" w:hAnsi="Times New Roman" w:cs="Times New Roman"/>
                <w:sz w:val="20"/>
                <w:szCs w:val="20"/>
              </w:rPr>
              <w:t xml:space="preserve">         COMPUTER SCIENCE AND ENGINEERIN</w:t>
            </w:r>
            <w:r w:rsidR="002259FB" w:rsidRPr="00D357F3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sdt>
            <w:sdtPr>
              <w:id w:val="1001553383"/>
              <w:placeholder>
                <w:docPart w:val="8EB6BA455B0644A28764F3F45E0E6795"/>
              </w:placeholder>
              <w:temporary/>
              <w:showingPlcHdr/>
            </w:sdtPr>
            <w:sdtEndPr/>
            <w:sdtContent>
              <w:p w14:paraId="78388DB5" w14:textId="77777777" w:rsidR="00036450" w:rsidRDefault="00036450" w:rsidP="00036450">
                <w:pPr>
                  <w:pStyle w:val="Heading2"/>
                </w:pPr>
                <w:r w:rsidRPr="00870BFF">
                  <w:rPr>
                    <w:rFonts w:ascii="Arial Black" w:hAnsi="Arial Black" w:cs="Arial"/>
                  </w:rPr>
                  <w:t>WORK EXPERIENCE</w:t>
                </w:r>
              </w:p>
            </w:sdtContent>
          </w:sdt>
          <w:p w14:paraId="259E2BBA" w14:textId="4EC6F628" w:rsidR="00DD7BB0" w:rsidRPr="00870BFF" w:rsidRDefault="00DD7BB0" w:rsidP="00DD7BB0">
            <w:pPr>
              <w:pStyle w:val="Heading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SENIOR </w:t>
            </w:r>
            <w:r w:rsidRPr="00870BFF">
              <w:rPr>
                <w:rFonts w:ascii="Arial" w:hAnsi="Arial" w:cs="Arial"/>
                <w:sz w:val="20"/>
                <w:szCs w:val="20"/>
              </w:rPr>
              <w:t xml:space="preserve">SOFTWARE </w:t>
            </w:r>
            <w:r>
              <w:rPr>
                <w:rFonts w:ascii="Arial" w:hAnsi="Arial" w:cs="Arial"/>
                <w:sz w:val="20"/>
                <w:szCs w:val="20"/>
              </w:rPr>
              <w:t>DEVELOPER</w:t>
            </w:r>
            <w:r w:rsidRPr="00870B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0004860" w14:textId="35284CC2" w:rsidR="00DD7BB0" w:rsidRPr="002259FB" w:rsidRDefault="00DD7BB0" w:rsidP="00DD7BB0">
            <w:pPr>
              <w:pStyle w:val="Heading4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SYNTHESIS HEALTHSOFT SERVICES &amp; SOLUTIONS LLP</w:t>
            </w:r>
          </w:p>
          <w:p w14:paraId="65E5617D" w14:textId="22E529EF" w:rsidR="00DD7BB0" w:rsidRDefault="00DD7BB0" w:rsidP="00DD7BB0">
            <w:pPr>
              <w:pStyle w:val="Date"/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07/2023 –</w:t>
            </w:r>
            <w:r w:rsidR="0053607F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 </w:t>
            </w: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  Till Present</w:t>
            </w:r>
          </w:p>
          <w:p w14:paraId="2BD9F7B7" w14:textId="77777777" w:rsidR="00DD7BB0" w:rsidRDefault="00DD7BB0" w:rsidP="00DD7BB0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</w:p>
          <w:p w14:paraId="6400F242" w14:textId="47D3C97A" w:rsidR="00DD7BB0" w:rsidRDefault="00DD7BB0" w:rsidP="00DD7BB0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 xml:space="preserve">Design and Development of </w:t>
            </w:r>
            <w:r>
              <w:rPr>
                <w:rFonts w:ascii="Verdana" w:hAnsi="Verdana" w:cs="Segoe UI"/>
                <w:sz w:val="20"/>
                <w:szCs w:val="20"/>
              </w:rPr>
              <w:t>Web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applications mainly using </w:t>
            </w:r>
            <w:r w:rsidR="0053607F">
              <w:rPr>
                <w:rFonts w:ascii="Verdana" w:hAnsi="Verdana" w:cs="Segoe UI"/>
                <w:sz w:val="20"/>
                <w:szCs w:val="20"/>
              </w:rPr>
              <w:t>ASP.NET</w:t>
            </w:r>
            <w:r w:rsidR="0053607F" w:rsidRPr="00652329">
              <w:rPr>
                <w:rFonts w:ascii="Verdana" w:hAnsi="Verdana" w:cs="Segoe UI"/>
                <w:sz w:val="20"/>
                <w:szCs w:val="20"/>
              </w:rPr>
              <w:t>,</w:t>
            </w:r>
            <w:r w:rsidR="0053607F">
              <w:rPr>
                <w:rFonts w:ascii="Verdana" w:hAnsi="Verdana" w:cs="Segoe UI"/>
                <w:sz w:val="20"/>
                <w:szCs w:val="20"/>
              </w:rPr>
              <w:t xml:space="preserve"> ADO.NET, C#.NET</w:t>
            </w:r>
            <w:r>
              <w:rPr>
                <w:rFonts w:ascii="Verdana" w:hAnsi="Verdana" w:cs="Segoe UI"/>
                <w:sz w:val="20"/>
                <w:szCs w:val="20"/>
              </w:rPr>
              <w:t>,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>
              <w:rPr>
                <w:rFonts w:ascii="Verdana" w:hAnsi="Verdana" w:cs="Segoe UI"/>
                <w:sz w:val="20"/>
                <w:szCs w:val="20"/>
              </w:rPr>
              <w:t>JQUERY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with </w:t>
            </w:r>
            <w:r>
              <w:rPr>
                <w:rFonts w:ascii="Verdana" w:hAnsi="Verdana" w:cs="Segoe UI"/>
                <w:sz w:val="20"/>
                <w:szCs w:val="20"/>
              </w:rPr>
              <w:t>SQL Ser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>ver.</w:t>
            </w:r>
          </w:p>
          <w:p w14:paraId="135AB275" w14:textId="77777777" w:rsidR="00DD7BB0" w:rsidRDefault="00DD7BB0" w:rsidP="00DD7BB0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197CFC3C" w14:textId="1BBAAF41" w:rsidR="00DD7BB0" w:rsidRDefault="00DD7BB0" w:rsidP="00DD7BB0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D1FCE5A">
              <w:rPr>
                <w:rFonts w:ascii="Verdana" w:hAnsi="Verdana" w:cs="Segoe UI"/>
                <w:sz w:val="20"/>
                <w:szCs w:val="20"/>
              </w:rPr>
              <w:t xml:space="preserve">I had experienced in performing of </w:t>
            </w:r>
            <w:r w:rsidR="65A9FD89" w:rsidRPr="0D1FCE5A">
              <w:rPr>
                <w:rFonts w:ascii="Verdana" w:hAnsi="Verdana" w:cs="Segoe UI"/>
                <w:sz w:val="20"/>
                <w:szCs w:val="20"/>
              </w:rPr>
              <w:t>logical concepts, Reports and Window Schedules</w:t>
            </w:r>
            <w:r w:rsidRPr="0D1FCE5A">
              <w:rPr>
                <w:rFonts w:ascii="Verdana" w:hAnsi="Verdana" w:cs="Segoe UI"/>
                <w:sz w:val="20"/>
                <w:szCs w:val="20"/>
              </w:rPr>
              <w:t>.</w:t>
            </w:r>
          </w:p>
          <w:p w14:paraId="6AE55971" w14:textId="77777777" w:rsidR="00DD7BB0" w:rsidRDefault="00DD7BB0" w:rsidP="00DD7BB0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7BA54779" w14:textId="769080A9" w:rsidR="00DD7BB0" w:rsidRDefault="00DD7BB0" w:rsidP="00DD7BB0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D1FCE5A">
              <w:rPr>
                <w:rFonts w:ascii="Verdana" w:hAnsi="Verdana" w:cs="Segoe UI"/>
                <w:sz w:val="20"/>
                <w:szCs w:val="20"/>
              </w:rPr>
              <w:t xml:space="preserve">I gained knowledge about </w:t>
            </w:r>
            <w:r w:rsidR="066FFC82" w:rsidRPr="0D1FCE5A">
              <w:rPr>
                <w:rFonts w:ascii="Verdana" w:hAnsi="Verdana" w:cs="Segoe UI"/>
                <w:sz w:val="20"/>
                <w:szCs w:val="20"/>
              </w:rPr>
              <w:t>Claims, Members and Providers</w:t>
            </w:r>
            <w:r w:rsidRPr="0D1FCE5A">
              <w:rPr>
                <w:rFonts w:ascii="Verdana" w:hAnsi="Verdana" w:cs="Segoe UI"/>
                <w:sz w:val="20"/>
                <w:szCs w:val="20"/>
              </w:rPr>
              <w:t>.</w:t>
            </w:r>
          </w:p>
          <w:p w14:paraId="3613833A" w14:textId="77777777" w:rsidR="00DD7BB0" w:rsidRPr="00DD7BB0" w:rsidRDefault="00DD7BB0" w:rsidP="00DD7BB0"/>
          <w:p w14:paraId="48C33DA1" w14:textId="3B4F6565" w:rsidR="008047DA" w:rsidRPr="00870BFF" w:rsidRDefault="008047DA" w:rsidP="008047DA">
            <w:pPr>
              <w:pStyle w:val="Heading4"/>
              <w:rPr>
                <w:sz w:val="20"/>
                <w:szCs w:val="20"/>
              </w:rPr>
            </w:pPr>
            <w:r w:rsidRPr="00870BFF">
              <w:rPr>
                <w:rFonts w:ascii="Arial" w:hAnsi="Arial" w:cs="Arial"/>
                <w:sz w:val="20"/>
                <w:szCs w:val="20"/>
              </w:rPr>
              <w:t xml:space="preserve">SOFTWARE </w:t>
            </w:r>
            <w:r>
              <w:rPr>
                <w:rFonts w:ascii="Arial" w:hAnsi="Arial" w:cs="Arial"/>
                <w:sz w:val="20"/>
                <w:szCs w:val="20"/>
              </w:rPr>
              <w:t>ENGINEER</w:t>
            </w:r>
            <w:r w:rsidRPr="00870B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4CEF543" w14:textId="4C0D27F9" w:rsidR="008047DA" w:rsidRPr="002259FB" w:rsidRDefault="008047DA" w:rsidP="008047DA">
            <w:pPr>
              <w:pStyle w:val="Heading4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ANGLER TECHNOLOGIES</w:t>
            </w:r>
          </w:p>
          <w:p w14:paraId="747B0CF8" w14:textId="0D69C735" w:rsidR="008047DA" w:rsidRDefault="008047DA" w:rsidP="008047DA">
            <w:pPr>
              <w:pStyle w:val="Date"/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10/2022 </w:t>
            </w:r>
            <w:r w:rsidR="008F06C5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–</w:t>
            </w: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 </w:t>
            </w:r>
            <w:r w:rsidR="008F06C5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05/2023</w:t>
            </w:r>
          </w:p>
          <w:p w14:paraId="40AA0086" w14:textId="10D60346" w:rsidR="008047DA" w:rsidRDefault="008047DA" w:rsidP="00B359E4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</w:p>
          <w:p w14:paraId="5893E59C" w14:textId="24BE33C4" w:rsidR="008047DA" w:rsidRDefault="008047DA" w:rsidP="008047DA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 xml:space="preserve">Design and Development of </w:t>
            </w:r>
            <w:r>
              <w:rPr>
                <w:rFonts w:ascii="Verdana" w:hAnsi="Verdana" w:cs="Segoe UI"/>
                <w:sz w:val="20"/>
                <w:szCs w:val="20"/>
              </w:rPr>
              <w:t>Web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applications mainly using </w:t>
            </w:r>
            <w:r>
              <w:rPr>
                <w:rFonts w:ascii="Verdana" w:hAnsi="Verdana" w:cs="Segoe UI"/>
                <w:sz w:val="20"/>
                <w:szCs w:val="20"/>
              </w:rPr>
              <w:t>ASP.NET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, </w:t>
            </w:r>
            <w:r>
              <w:rPr>
                <w:rFonts w:ascii="Verdana" w:hAnsi="Verdana" w:cs="Segoe UI"/>
                <w:sz w:val="20"/>
                <w:szCs w:val="20"/>
              </w:rPr>
              <w:t>JQUERY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with </w:t>
            </w:r>
            <w:r>
              <w:rPr>
                <w:rFonts w:ascii="Verdana" w:hAnsi="Verdana" w:cs="Segoe UI"/>
                <w:sz w:val="20"/>
                <w:szCs w:val="20"/>
              </w:rPr>
              <w:t>SQL Ser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>ver.</w:t>
            </w:r>
          </w:p>
          <w:p w14:paraId="237483CD" w14:textId="77777777" w:rsidR="009E3209" w:rsidRDefault="009E3209" w:rsidP="009E3209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57BD823B" w14:textId="6F47493E" w:rsidR="008047DA" w:rsidRDefault="008047DA" w:rsidP="008047DA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>I had experienced in performing of View, Procedure and Functions in SQL Server.</w:t>
            </w:r>
          </w:p>
          <w:p w14:paraId="38CA3C5B" w14:textId="77777777" w:rsidR="008F06C5" w:rsidRDefault="008F06C5" w:rsidP="008F06C5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1CD1D44D" w14:textId="3139F868" w:rsidR="008F06C5" w:rsidRDefault="008F06C5" w:rsidP="008047DA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 xml:space="preserve">I gained knowledge about </w:t>
            </w:r>
            <w:r w:rsidR="00774287">
              <w:rPr>
                <w:rFonts w:ascii="Verdana" w:hAnsi="Verdana" w:cs="Segoe UI"/>
                <w:sz w:val="20"/>
                <w:szCs w:val="20"/>
              </w:rPr>
              <w:t>a role of developer</w:t>
            </w:r>
            <w:r>
              <w:rPr>
                <w:rFonts w:ascii="Verdana" w:hAnsi="Verdana" w:cs="Segoe UI"/>
                <w:sz w:val="20"/>
                <w:szCs w:val="20"/>
              </w:rPr>
              <w:t>.</w:t>
            </w:r>
          </w:p>
          <w:p w14:paraId="3CC27DA8" w14:textId="77777777" w:rsidR="008047DA" w:rsidRPr="008047DA" w:rsidRDefault="008047DA" w:rsidP="008047DA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3BAD11CB" w14:textId="27B74443" w:rsidR="002259FB" w:rsidRPr="00870BFF" w:rsidRDefault="002259FB" w:rsidP="00B359E4">
            <w:pPr>
              <w:pStyle w:val="Heading4"/>
              <w:rPr>
                <w:sz w:val="20"/>
                <w:szCs w:val="20"/>
              </w:rPr>
            </w:pPr>
            <w:r w:rsidRPr="00870BFF">
              <w:rPr>
                <w:rFonts w:ascii="Arial" w:hAnsi="Arial" w:cs="Arial"/>
                <w:sz w:val="20"/>
                <w:szCs w:val="20"/>
              </w:rPr>
              <w:t>SOFTWARE DEVELOPER</w:t>
            </w:r>
            <w:r w:rsidR="00036450" w:rsidRPr="00870B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CA15B0E" w14:textId="518DA96E" w:rsidR="00036450" w:rsidRPr="002259FB" w:rsidRDefault="002259FB" w:rsidP="00B359E4">
            <w:pPr>
              <w:pStyle w:val="Heading4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2259FB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SAKTHI INFRA TEX</w:t>
            </w:r>
            <w:r w:rsidR="00D07BFF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 PRIVATE LIMITED</w:t>
            </w:r>
          </w:p>
          <w:p w14:paraId="1D284BC6" w14:textId="7AAB656C" w:rsidR="002259FB" w:rsidRDefault="002259FB" w:rsidP="002259FB">
            <w:pPr>
              <w:pStyle w:val="Date"/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03/2021 </w:t>
            </w:r>
            <w:r w:rsidR="008047DA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–</w:t>
            </w: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 </w:t>
            </w:r>
            <w:r w:rsidR="008047DA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10/2022</w:t>
            </w:r>
          </w:p>
          <w:p w14:paraId="0673CC18" w14:textId="77777777" w:rsidR="00104DE7" w:rsidRPr="00104DE7" w:rsidRDefault="00104DE7" w:rsidP="00104DE7"/>
          <w:p w14:paraId="5B618FF4" w14:textId="311B2551" w:rsidR="004D3011" w:rsidRDefault="002259FB" w:rsidP="00312CB5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 xml:space="preserve">Design and </w:t>
            </w:r>
            <w:r w:rsidR="00145703" w:rsidRPr="00652329">
              <w:rPr>
                <w:rFonts w:ascii="Verdana" w:hAnsi="Verdana" w:cs="Segoe UI"/>
                <w:sz w:val="20"/>
                <w:szCs w:val="20"/>
              </w:rPr>
              <w:t>Development of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windows form applications mainly using C#</w:t>
            </w:r>
            <w:r w:rsidR="00652329">
              <w:rPr>
                <w:rFonts w:ascii="Verdana" w:hAnsi="Verdana" w:cs="Segoe UI"/>
                <w:sz w:val="20"/>
                <w:szCs w:val="20"/>
              </w:rPr>
              <w:t>.NET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>, VB.NET with Oracle server.</w:t>
            </w:r>
          </w:p>
          <w:p w14:paraId="797366C5" w14:textId="77777777" w:rsidR="005D5FBF" w:rsidRDefault="005D5FBF" w:rsidP="005D5FBF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14D869A7" w14:textId="3C23B981" w:rsidR="005D5FBF" w:rsidRDefault="005D5FBF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5D5FBF">
              <w:rPr>
                <w:rFonts w:ascii="Verdana" w:hAnsi="Verdana" w:cs="Segoe UI"/>
                <w:sz w:val="20"/>
                <w:szCs w:val="20"/>
              </w:rPr>
              <w:t xml:space="preserve">Delivering the 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solutions for </w:t>
            </w:r>
            <w:r w:rsidRPr="005D5FBF">
              <w:rPr>
                <w:rFonts w:ascii="Verdana" w:hAnsi="Verdana" w:cs="Segoe UI"/>
                <w:sz w:val="20"/>
                <w:szCs w:val="20"/>
              </w:rPr>
              <w:t xml:space="preserve">user </w:t>
            </w:r>
            <w:r w:rsidR="008A2E50">
              <w:rPr>
                <w:rFonts w:ascii="Verdana" w:hAnsi="Verdana" w:cs="Segoe UI"/>
                <w:sz w:val="20"/>
                <w:szCs w:val="20"/>
              </w:rPr>
              <w:t>complaints</w:t>
            </w:r>
            <w:r w:rsidRPr="005D5FBF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="005C6F1E">
              <w:rPr>
                <w:rFonts w:ascii="Verdana" w:hAnsi="Verdana" w:cs="Segoe UI"/>
                <w:sz w:val="20"/>
                <w:szCs w:val="20"/>
              </w:rPr>
              <w:t>on time with clearly and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="005C6F1E">
              <w:rPr>
                <w:rFonts w:ascii="Verdana" w:hAnsi="Verdana" w:cs="Segoe UI"/>
                <w:sz w:val="20"/>
                <w:szCs w:val="20"/>
              </w:rPr>
              <w:t>updated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 the action in new </w:t>
            </w:r>
            <w:r w:rsidR="005C6F1E">
              <w:rPr>
                <w:rFonts w:ascii="Verdana" w:hAnsi="Verdana" w:cs="Segoe UI"/>
                <w:sz w:val="20"/>
                <w:szCs w:val="20"/>
              </w:rPr>
              <w:t>version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 of application</w:t>
            </w:r>
            <w:r w:rsidR="005C6F1E">
              <w:rPr>
                <w:rFonts w:ascii="Verdana" w:hAnsi="Verdana" w:cs="Segoe UI"/>
                <w:sz w:val="20"/>
                <w:szCs w:val="20"/>
              </w:rPr>
              <w:t>.</w:t>
            </w:r>
          </w:p>
          <w:p w14:paraId="5A67CC68" w14:textId="77777777" w:rsidR="00DC6D1B" w:rsidRDefault="00DC6D1B" w:rsidP="00DC6D1B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41905DB5" w14:textId="53EBC9AA" w:rsidR="00DC6D1B" w:rsidRDefault="00DC6D1B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 xml:space="preserve">I </w:t>
            </w:r>
            <w:r w:rsidR="00223F9C">
              <w:rPr>
                <w:rFonts w:ascii="Verdana" w:hAnsi="Verdana" w:cs="Segoe UI"/>
                <w:sz w:val="20"/>
                <w:szCs w:val="20"/>
              </w:rPr>
              <w:t>gained knowledge in</w:t>
            </w:r>
            <w:r>
              <w:rPr>
                <w:rFonts w:ascii="Verdana" w:hAnsi="Verdana" w:cs="Segoe UI"/>
                <w:sz w:val="20"/>
                <w:szCs w:val="20"/>
              </w:rPr>
              <w:t xml:space="preserve"> storing large amount of data in the form of xml in table.</w:t>
            </w:r>
          </w:p>
          <w:p w14:paraId="18265910" w14:textId="77777777" w:rsidR="00D91DFE" w:rsidRDefault="00D91DFE" w:rsidP="00D91DFE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7C099F04" w14:textId="77777777" w:rsidR="00D91DFE" w:rsidRDefault="00D91DFE" w:rsidP="00D91DFE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123370FD" w14:textId="77777777" w:rsidR="00D91DFE" w:rsidRDefault="00D91DFE" w:rsidP="00D91DFE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5A8259E6" w14:textId="77777777" w:rsidR="00D91DFE" w:rsidRDefault="00D91DFE" w:rsidP="00D91DFE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17263596" w14:textId="77777777" w:rsidR="00585502" w:rsidRDefault="00585502" w:rsidP="00585502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6573663E" w14:textId="52CF3C7C" w:rsidR="00585502" w:rsidRDefault="00585502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>I had experienced in performing of View, Procedure and Packages and Functions in Oracle.</w:t>
            </w:r>
          </w:p>
          <w:p w14:paraId="6B98FDF9" w14:textId="77777777" w:rsidR="00585502" w:rsidRDefault="00585502" w:rsidP="00585502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7350534F" w14:textId="33BAD9C3" w:rsidR="00585502" w:rsidRDefault="00585502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>I had experienced in handling report viewer, text and excel report</w:t>
            </w:r>
            <w:r w:rsidR="00223F9C">
              <w:rPr>
                <w:rFonts w:ascii="Verdana" w:hAnsi="Verdana" w:cs="Segoe UI"/>
                <w:sz w:val="20"/>
                <w:szCs w:val="20"/>
              </w:rPr>
              <w:t>s</w:t>
            </w:r>
          </w:p>
          <w:p w14:paraId="2F218E97" w14:textId="77777777" w:rsidR="00223F9C" w:rsidRDefault="00223F9C" w:rsidP="00223F9C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2240E86E" w14:textId="6FE6366E" w:rsidR="00223F9C" w:rsidRPr="005D5FBF" w:rsidRDefault="00223F9C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 xml:space="preserve">I gained knowledge how to create and publish </w:t>
            </w:r>
            <w:proofErr w:type="gramStart"/>
            <w:r>
              <w:rPr>
                <w:rFonts w:ascii="Verdana" w:hAnsi="Verdana" w:cs="Segoe UI"/>
                <w:sz w:val="20"/>
                <w:szCs w:val="20"/>
              </w:rPr>
              <w:t>a new</w:t>
            </w:r>
            <w:proofErr w:type="gramEnd"/>
            <w:r>
              <w:rPr>
                <w:rFonts w:ascii="Verdana" w:hAnsi="Verdana" w:cs="Segoe UI"/>
                <w:sz w:val="20"/>
                <w:szCs w:val="20"/>
              </w:rPr>
              <w:t xml:space="preserve"> software and maintain that version for every update.</w:t>
            </w:r>
          </w:p>
          <w:p w14:paraId="2F3FC7F5" w14:textId="77777777" w:rsidR="005D5FBF" w:rsidRPr="005D5FBF" w:rsidRDefault="005D5FBF" w:rsidP="005D5FBF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1F7312B5" w14:textId="5A337A31" w:rsidR="00DC6D1B" w:rsidRPr="00223F9C" w:rsidRDefault="005D5FBF" w:rsidP="00223F9C">
            <w:pPr>
              <w:pStyle w:val="Defaul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 xml:space="preserve">Convert 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the 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VB and VB.NET </w:t>
            </w:r>
            <w:r w:rsidR="00585502">
              <w:rPr>
                <w:rFonts w:ascii="Verdana" w:hAnsi="Verdana" w:cs="Segoe UI"/>
                <w:sz w:val="20"/>
                <w:szCs w:val="20"/>
              </w:rPr>
              <w:t>software’s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to </w:t>
            </w:r>
            <w:r w:rsidRPr="00223F9C">
              <w:rPr>
                <w:rFonts w:ascii="Verdana" w:hAnsi="Verdana" w:cs="Segoe UI"/>
                <w:sz w:val="20"/>
                <w:szCs w:val="20"/>
              </w:rPr>
              <w:t>C#.NET</w:t>
            </w:r>
            <w:r w:rsidR="00DC6D1B" w:rsidRPr="00223F9C">
              <w:rPr>
                <w:rFonts w:ascii="Verdana" w:hAnsi="Verdana" w:cs="Segoe UI"/>
                <w:sz w:val="20"/>
                <w:szCs w:val="20"/>
              </w:rPr>
              <w:t>.</w:t>
            </w:r>
          </w:p>
          <w:p w14:paraId="23DCFAFC" w14:textId="77777777" w:rsidR="00774287" w:rsidRPr="00774287" w:rsidRDefault="00774287" w:rsidP="00774287"/>
          <w:p w14:paraId="48DC6040" w14:textId="5EC40B16" w:rsidR="004D3011" w:rsidRPr="00870BFF" w:rsidRDefault="008F06C5" w:rsidP="00B359E4">
            <w:pPr>
              <w:pStyle w:val="Heading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</w:t>
            </w:r>
            <w:r w:rsidR="00AC5FC4" w:rsidRPr="00870BFF">
              <w:rPr>
                <w:rFonts w:ascii="Arial" w:hAnsi="Arial" w:cs="Arial"/>
                <w:sz w:val="20"/>
                <w:szCs w:val="20"/>
              </w:rPr>
              <w:t xml:space="preserve"> DEVELOPER</w:t>
            </w:r>
            <w:r w:rsidR="004D3011" w:rsidRPr="00870BFF">
              <w:rPr>
                <w:sz w:val="20"/>
                <w:szCs w:val="20"/>
              </w:rPr>
              <w:t xml:space="preserve">  </w:t>
            </w:r>
          </w:p>
          <w:p w14:paraId="7EC2881F" w14:textId="77777777" w:rsidR="00AC5FC4" w:rsidRDefault="00AC5FC4" w:rsidP="00AC5FC4">
            <w:pPr>
              <w:rPr>
                <w:rFonts w:ascii="Times New Roman" w:hAnsi="Times New Roman" w:cs="Times New Roman"/>
              </w:rPr>
            </w:pPr>
            <w:r w:rsidRPr="00AC5FC4">
              <w:rPr>
                <w:rFonts w:ascii="Times New Roman" w:hAnsi="Times New Roman" w:cs="Times New Roman"/>
              </w:rPr>
              <w:t>QFIRST TECHNOLOG</w:t>
            </w:r>
            <w:r>
              <w:rPr>
                <w:rFonts w:ascii="Times New Roman" w:hAnsi="Times New Roman" w:cs="Times New Roman"/>
              </w:rPr>
              <w:t>IES</w:t>
            </w:r>
          </w:p>
          <w:p w14:paraId="49656492" w14:textId="236973A9" w:rsidR="004D3011" w:rsidRDefault="00AC5FC4" w:rsidP="00AC5FC4">
            <w:pP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03/2019 - 09/2019</w:t>
            </w:r>
          </w:p>
          <w:p w14:paraId="1F86E40D" w14:textId="77777777" w:rsidR="00104DE7" w:rsidRPr="00AC5FC4" w:rsidRDefault="00104DE7" w:rsidP="00AC5FC4">
            <w:pPr>
              <w:rPr>
                <w:rFonts w:ascii="Times New Roman" w:hAnsi="Times New Roman" w:cs="Times New Roman"/>
              </w:rPr>
            </w:pPr>
          </w:p>
          <w:p w14:paraId="44951F91" w14:textId="2CF3EEC7" w:rsidR="00652329" w:rsidRDefault="00652329" w:rsidP="00312CB5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>Design and Development of</w:t>
            </w:r>
            <w:r w:rsidR="005C6F1E">
              <w:rPr>
                <w:rFonts w:ascii="Verdana" w:hAnsi="Verdana" w:cs="Segoe UI"/>
                <w:sz w:val="20"/>
                <w:szCs w:val="20"/>
              </w:rPr>
              <w:t xml:space="preserve"> web and 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windows form applications mainly using ASP.NET, C# with </w:t>
            </w:r>
            <w:r w:rsidR="008047DA">
              <w:rPr>
                <w:rFonts w:ascii="Verdana" w:hAnsi="Verdana" w:cs="Segoe UI"/>
                <w:sz w:val="20"/>
                <w:szCs w:val="20"/>
              </w:rPr>
              <w:t>SQL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="008047DA">
              <w:rPr>
                <w:rFonts w:ascii="Verdana" w:hAnsi="Verdana" w:cs="Segoe UI"/>
                <w:sz w:val="20"/>
                <w:szCs w:val="20"/>
              </w:rPr>
              <w:t>S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>erver.</w:t>
            </w:r>
          </w:p>
          <w:p w14:paraId="0F91FABE" w14:textId="77777777" w:rsidR="00886BE5" w:rsidRPr="00652329" w:rsidRDefault="00886BE5" w:rsidP="00886BE5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59D3DF0B" w14:textId="71BF0F49" w:rsidR="00786F11" w:rsidRDefault="00886BE5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Segoe UI"/>
                <w:w w:val="99"/>
                <w:sz w:val="20"/>
                <w:szCs w:val="20"/>
              </w:rPr>
            </w:pPr>
            <w:r>
              <w:rPr>
                <w:rFonts w:ascii="Verdana" w:hAnsi="Verdana" w:cs="Segoe UI"/>
                <w:w w:val="99"/>
                <w:sz w:val="20"/>
                <w:szCs w:val="20"/>
              </w:rPr>
              <w:t>Resolve the issues in invoice and modify the invoices, regenerated</w:t>
            </w:r>
            <w:r w:rsidR="008A2E50">
              <w:rPr>
                <w:rFonts w:ascii="Verdana" w:hAnsi="Verdana" w:cs="Segoe UI"/>
                <w:w w:val="99"/>
                <w:sz w:val="20"/>
                <w:szCs w:val="20"/>
              </w:rPr>
              <w:t xml:space="preserve"> invoices as for customer requirement.</w:t>
            </w:r>
          </w:p>
          <w:p w14:paraId="1DC603E7" w14:textId="77777777" w:rsidR="00886BE5" w:rsidRPr="005C6F1E" w:rsidRDefault="00886BE5" w:rsidP="00886BE5">
            <w:pPr>
              <w:pStyle w:val="ListParagraph"/>
              <w:rPr>
                <w:rFonts w:ascii="Verdana" w:hAnsi="Verdana" w:cs="Segoe UI"/>
                <w:w w:val="99"/>
                <w:sz w:val="20"/>
                <w:szCs w:val="20"/>
              </w:rPr>
            </w:pPr>
          </w:p>
          <w:p w14:paraId="51D00F67" w14:textId="4C344572" w:rsidR="004D3011" w:rsidRDefault="00786F11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Segoe UI"/>
                <w:w w:val="99"/>
                <w:sz w:val="20"/>
                <w:szCs w:val="20"/>
              </w:rPr>
            </w:pP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Delivering</w:t>
            </w:r>
            <w:r w:rsidR="00036450"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all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the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change</w:t>
            </w:r>
            <w:r w:rsidR="00591E2C" w:rsidRPr="005C6F1E">
              <w:rPr>
                <w:rFonts w:ascii="Verdana" w:hAnsi="Verdana" w:cs="Segoe UI"/>
                <w:w w:val="99"/>
                <w:sz w:val="20"/>
                <w:szCs w:val="20"/>
              </w:rPr>
              <w:t xml:space="preserve"> of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request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on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time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without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any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discrepancy.</w:t>
            </w:r>
          </w:p>
          <w:p w14:paraId="2E323B6A" w14:textId="77777777" w:rsidR="00237F35" w:rsidRDefault="00237F35" w:rsidP="00237F35">
            <w:pPr>
              <w:rPr>
                <w:rFonts w:ascii="Verdana" w:hAnsi="Verdana" w:cs="Segoe UI"/>
                <w:w w:val="99"/>
                <w:sz w:val="20"/>
                <w:szCs w:val="20"/>
              </w:rPr>
            </w:pPr>
          </w:p>
          <w:p w14:paraId="247BB46B" w14:textId="77777777" w:rsidR="00B9773F" w:rsidRPr="00237F35" w:rsidRDefault="00B9773F" w:rsidP="00237F35"/>
          <w:p w14:paraId="692586C2" w14:textId="4176ED8D" w:rsidR="00C266FD" w:rsidRPr="00870BFF" w:rsidRDefault="00C266FD" w:rsidP="00B359E4">
            <w:pPr>
              <w:pStyle w:val="Heading4"/>
              <w:rPr>
                <w:sz w:val="20"/>
                <w:szCs w:val="20"/>
              </w:rPr>
            </w:pPr>
            <w:r w:rsidRPr="00870BFF">
              <w:rPr>
                <w:rFonts w:ascii="Arial" w:hAnsi="Arial" w:cs="Arial"/>
                <w:sz w:val="20"/>
                <w:szCs w:val="20"/>
              </w:rPr>
              <w:t>CSR EXECUTIVE</w:t>
            </w:r>
            <w:r w:rsidR="004D3011" w:rsidRPr="00870BFF">
              <w:rPr>
                <w:sz w:val="20"/>
                <w:szCs w:val="20"/>
              </w:rPr>
              <w:t xml:space="preserve"> </w:t>
            </w:r>
          </w:p>
          <w:p w14:paraId="2FF83DC5" w14:textId="20A0D179" w:rsidR="004D3011" w:rsidRPr="00C266FD" w:rsidRDefault="00C266FD" w:rsidP="00B359E4">
            <w:pPr>
              <w:pStyle w:val="Heading4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C266FD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EUREKA OUTSOURCING SOLUTIONS</w:t>
            </w:r>
          </w:p>
          <w:p w14:paraId="61667F6A" w14:textId="14E78F68" w:rsidR="004D3011" w:rsidRDefault="00C266FD" w:rsidP="00B359E4">
            <w:pPr>
              <w:pStyle w:val="Date"/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12/2019</w:t>
            </w:r>
            <w:r w:rsidR="004D3011" w:rsidRPr="004D3011">
              <w:t>–</w:t>
            </w:r>
            <w:r w:rsidR="003D0A72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03/2021</w:t>
            </w:r>
          </w:p>
          <w:p w14:paraId="1275439A" w14:textId="77777777" w:rsidR="00104DE7" w:rsidRPr="00104DE7" w:rsidRDefault="00104DE7" w:rsidP="00104DE7"/>
          <w:p w14:paraId="54E38AC1" w14:textId="4F6885D2" w:rsidR="00787E12" w:rsidRDefault="00787E12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w w:val="99"/>
                <w:sz w:val="20"/>
                <w:szCs w:val="20"/>
              </w:rPr>
            </w:pP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had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experience</w:t>
            </w:r>
            <w:r w:rsidR="008314F0"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in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fetching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and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processing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loan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applications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forms.</w:t>
            </w:r>
          </w:p>
          <w:p w14:paraId="77E2A1ED" w14:textId="77777777" w:rsidR="008A2E50" w:rsidRPr="008A2E50" w:rsidRDefault="008A2E50" w:rsidP="008A2E50">
            <w:pPr>
              <w:pStyle w:val="ListParagraph"/>
              <w:rPr>
                <w:rFonts w:ascii="Verdana" w:hAnsi="Verdana" w:cs="Times New Roman"/>
                <w:w w:val="99"/>
                <w:sz w:val="20"/>
                <w:szCs w:val="20"/>
              </w:rPr>
            </w:pPr>
          </w:p>
          <w:p w14:paraId="3432DEF9" w14:textId="4C6AFCBB" w:rsidR="004D3011" w:rsidRDefault="00787E12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had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experience</w:t>
            </w:r>
            <w:r w:rsidR="008314F0"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to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perform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all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type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of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shifts.</w:t>
            </w:r>
            <w:r w:rsidR="00036450"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  <w:p w14:paraId="3F6E60AF" w14:textId="77777777" w:rsidR="008A2E50" w:rsidRPr="008A2E50" w:rsidRDefault="008A2E50" w:rsidP="008A2E50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70DFE367" w14:textId="433A0539" w:rsidR="008274B6" w:rsidRPr="00273796" w:rsidRDefault="00787E12" w:rsidP="0029356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gained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more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responsibility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for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a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member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in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team.</w:t>
            </w:r>
          </w:p>
          <w:p w14:paraId="53296F30" w14:textId="3B240BA7" w:rsidR="00293565" w:rsidRPr="00870BFF" w:rsidRDefault="00293565" w:rsidP="00293565">
            <w:pPr>
              <w:pStyle w:val="Heading2"/>
              <w:rPr>
                <w:rFonts w:ascii="Arial Black" w:hAnsi="Arial Black" w:cs="Arial"/>
                <w:b w:val="0"/>
                <w:bCs w:val="0"/>
              </w:rPr>
            </w:pPr>
            <w:r w:rsidRPr="00870BFF">
              <w:rPr>
                <w:rFonts w:ascii="Arial Black" w:hAnsi="Arial Black" w:cs="Arial"/>
                <w:b w:val="0"/>
                <w:bCs w:val="0"/>
              </w:rPr>
              <w:t>ORGANIZATIONS</w:t>
            </w:r>
          </w:p>
          <w:p w14:paraId="4E7DD6CC" w14:textId="77777777" w:rsidR="00193B29" w:rsidRDefault="00193B29" w:rsidP="00193B29">
            <w:pPr>
              <w:spacing w:before="2" w:line="160" w:lineRule="exact"/>
              <w:rPr>
                <w:sz w:val="17"/>
                <w:szCs w:val="17"/>
              </w:rPr>
            </w:pPr>
          </w:p>
          <w:p w14:paraId="4CA625E7" w14:textId="77777777" w:rsidR="00193B29" w:rsidRDefault="00193B29" w:rsidP="00C7785E">
            <w:proofErr w:type="spellStart"/>
            <w:r w:rsidRPr="008274B6">
              <w:rPr>
                <w:rFonts w:ascii="Arial" w:hAnsi="Arial" w:cs="Arial"/>
                <w:sz w:val="20"/>
                <w:szCs w:val="20"/>
              </w:rPr>
              <w:t>Codebind</w:t>
            </w:r>
            <w:proofErr w:type="spellEnd"/>
            <w:r w:rsidRPr="008274B6">
              <w:rPr>
                <w:rFonts w:ascii="Arial" w:hAnsi="Arial" w:cs="Arial"/>
                <w:sz w:val="20"/>
                <w:szCs w:val="20"/>
              </w:rPr>
              <w:t xml:space="preserve"> Technologies</w:t>
            </w:r>
            <w:r>
              <w:t xml:space="preserve"> (05/2016 - 05/2016)</w:t>
            </w:r>
          </w:p>
          <w:p w14:paraId="1D08E7EF" w14:textId="77777777" w:rsidR="00193B29" w:rsidRPr="00193B29" w:rsidRDefault="00193B29" w:rsidP="00C7785E">
            <w:pPr>
              <w:spacing w:before="4"/>
              <w:rPr>
                <w:rFonts w:ascii="Times New Roman" w:eastAsia="Ubuntu" w:hAnsi="Times New Roman" w:cs="Times New Roman"/>
                <w:sz w:val="16"/>
                <w:szCs w:val="16"/>
              </w:rPr>
            </w:pPr>
            <w:r w:rsidRPr="00193B29">
              <w:rPr>
                <w:rFonts w:ascii="Times New Roman" w:eastAsia="Ubuntu" w:hAnsi="Times New Roman" w:cs="Times New Roman"/>
                <w:i/>
                <w:color w:val="7B7B7B"/>
                <w:sz w:val="16"/>
                <w:szCs w:val="16"/>
              </w:rPr>
              <w:t>INPLANT TRAINING</w:t>
            </w:r>
          </w:p>
          <w:p w14:paraId="2988D2DA" w14:textId="010DC90B" w:rsidR="00F40188" w:rsidRDefault="00F40188" w:rsidP="00193B29">
            <w:pPr>
              <w:rPr>
                <w:rFonts w:ascii="Times New Roman" w:eastAsia="Ubuntu" w:hAnsi="Times New Roman" w:cs="Times New Roman"/>
                <w:i/>
                <w:color w:val="7B7B7B"/>
                <w:position w:val="-1"/>
                <w:sz w:val="16"/>
                <w:szCs w:val="16"/>
              </w:rPr>
            </w:pPr>
          </w:p>
          <w:p w14:paraId="0A3BA8B1" w14:textId="77777777" w:rsidR="00F40188" w:rsidRDefault="00F40188" w:rsidP="00C7785E">
            <w:proofErr w:type="spellStart"/>
            <w:r w:rsidRPr="008274B6">
              <w:rPr>
                <w:rFonts w:ascii="Arial" w:hAnsi="Arial" w:cs="Arial"/>
                <w:sz w:val="20"/>
                <w:szCs w:val="20"/>
              </w:rPr>
              <w:t>Voisin</w:t>
            </w:r>
            <w:proofErr w:type="spellEnd"/>
            <w:r w:rsidRPr="008274B6">
              <w:rPr>
                <w:rFonts w:ascii="Arial" w:hAnsi="Arial" w:cs="Arial"/>
                <w:sz w:val="20"/>
                <w:szCs w:val="20"/>
              </w:rPr>
              <w:t xml:space="preserve"> technologies</w:t>
            </w:r>
            <w:r>
              <w:t xml:space="preserve"> (11/2017 - 02/2018)</w:t>
            </w:r>
          </w:p>
          <w:p w14:paraId="2DC34A0F" w14:textId="77777777" w:rsidR="00F40188" w:rsidRPr="00193B29" w:rsidRDefault="00F40188" w:rsidP="00C7785E">
            <w:pPr>
              <w:spacing w:before="4"/>
              <w:rPr>
                <w:rFonts w:ascii="Times New Roman" w:eastAsia="Ubuntu" w:hAnsi="Times New Roman" w:cs="Times New Roman"/>
                <w:sz w:val="20"/>
                <w:szCs w:val="20"/>
              </w:rPr>
            </w:pPr>
            <w:r w:rsidRPr="00193B29">
              <w:rPr>
                <w:rFonts w:ascii="Times New Roman" w:eastAsia="Ubuntu" w:hAnsi="Times New Roman" w:cs="Times New Roman"/>
                <w:i/>
                <w:color w:val="7B7B7B"/>
                <w:sz w:val="20"/>
                <w:szCs w:val="20"/>
              </w:rPr>
              <w:t>INTERNSHIP</w:t>
            </w:r>
          </w:p>
          <w:p w14:paraId="08E6684B" w14:textId="77777777" w:rsidR="00F40188" w:rsidRPr="00F40188" w:rsidRDefault="00F40188" w:rsidP="00193B29">
            <w:pPr>
              <w:rPr>
                <w:rFonts w:ascii="Times New Roman" w:hAnsi="Times New Roman" w:cs="Times New Roman"/>
                <w:iCs/>
                <w:szCs w:val="18"/>
              </w:rPr>
            </w:pPr>
          </w:p>
          <w:p w14:paraId="7DD69ADA" w14:textId="77777777" w:rsidR="00F40188" w:rsidRDefault="00F40188" w:rsidP="00C7785E">
            <w:proofErr w:type="spellStart"/>
            <w:r w:rsidRPr="008274B6">
              <w:rPr>
                <w:rFonts w:ascii="Arial" w:hAnsi="Arial" w:cs="Arial"/>
                <w:sz w:val="20"/>
                <w:szCs w:val="20"/>
              </w:rPr>
              <w:t>Zencorp</w:t>
            </w:r>
            <w:proofErr w:type="spellEnd"/>
            <w:r w:rsidRPr="008274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74B6">
              <w:rPr>
                <w:rFonts w:ascii="Arial" w:hAnsi="Arial" w:cs="Arial"/>
                <w:sz w:val="20"/>
                <w:szCs w:val="20"/>
              </w:rPr>
              <w:t>Tecnono</w:t>
            </w:r>
            <w:proofErr w:type="spellEnd"/>
            <w:r w:rsidRPr="008274B6">
              <w:rPr>
                <w:rFonts w:ascii="Arial" w:hAnsi="Arial" w:cs="Arial"/>
                <w:sz w:val="20"/>
                <w:szCs w:val="20"/>
              </w:rPr>
              <w:t xml:space="preserve"> Solutions</w:t>
            </w:r>
            <w:r>
              <w:t xml:space="preserve"> (09/2019 - 11/2019)</w:t>
            </w:r>
          </w:p>
          <w:p w14:paraId="36CAA6B8" w14:textId="68C6F07F" w:rsidR="008274B6" w:rsidRPr="008274B6" w:rsidRDefault="00F40188" w:rsidP="00293565">
            <w:pPr>
              <w:rPr>
                <w:rFonts w:ascii="Times New Roman" w:eastAsia="Ubuntu" w:hAnsi="Times New Roman" w:cs="Times New Roman"/>
                <w:i/>
                <w:color w:val="7B7B7B"/>
                <w:position w:val="-1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7B7B7B"/>
                <w:position w:val="-1"/>
                <w:sz w:val="16"/>
                <w:szCs w:val="16"/>
              </w:rPr>
              <w:t xml:space="preserve"> </w:t>
            </w:r>
            <w:r w:rsidRPr="00193B29">
              <w:rPr>
                <w:rFonts w:ascii="Times New Roman" w:eastAsia="Ubuntu" w:hAnsi="Times New Roman" w:cs="Times New Roman"/>
                <w:i/>
                <w:color w:val="7B7B7B"/>
                <w:position w:val="-1"/>
                <w:sz w:val="16"/>
                <w:szCs w:val="16"/>
              </w:rPr>
              <w:t>ASSOCIATE SOFTWARE PROGRAMMER TRAINEE</w:t>
            </w:r>
          </w:p>
          <w:p w14:paraId="5C187281" w14:textId="697853FE" w:rsidR="003D1E1C" w:rsidRPr="00870BFF" w:rsidRDefault="003D1E1C" w:rsidP="003D1E1C">
            <w:pPr>
              <w:pStyle w:val="Heading2"/>
              <w:rPr>
                <w:rFonts w:ascii="Arial Black" w:hAnsi="Arial Black" w:cs="Arial"/>
              </w:rPr>
            </w:pPr>
            <w:r w:rsidRPr="00870BFF">
              <w:rPr>
                <w:rFonts w:ascii="Arial Black" w:hAnsi="Arial Black" w:cs="Arial"/>
              </w:rPr>
              <w:t>PROJECTS</w:t>
            </w:r>
          </w:p>
          <w:p w14:paraId="50641D8C" w14:textId="77777777" w:rsidR="003D1E1C" w:rsidRDefault="003D1E1C" w:rsidP="00293565"/>
          <w:p w14:paraId="2158EDA6" w14:textId="1F851ADC" w:rsidR="003D1E1C" w:rsidRPr="00312CB5" w:rsidRDefault="003D1E1C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eastAsia="Ubuntu" w:hAnsi="Verdana" w:cs="Times New Roman"/>
                <w:iCs/>
                <w:color w:val="7B7B7B"/>
                <w:position w:val="-1"/>
                <w:sz w:val="16"/>
                <w:szCs w:val="16"/>
              </w:rPr>
            </w:pPr>
            <w:r w:rsidRPr="00312CB5">
              <w:rPr>
                <w:rFonts w:ascii="Verdana" w:hAnsi="Verdana" w:cs="Times New Roman"/>
              </w:rPr>
              <w:t>BPO MANAGEMENT SYSTEM</w:t>
            </w:r>
          </w:p>
          <w:p w14:paraId="1B2F1428" w14:textId="77777777" w:rsidR="003D1E1C" w:rsidRPr="00312CB5" w:rsidRDefault="003D1E1C" w:rsidP="00293565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1A6C672E" w14:textId="79BBC558" w:rsidR="003D1E1C" w:rsidRDefault="000C4DFC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0C4DFC">
              <w:rPr>
                <w:rFonts w:ascii="Verdana" w:hAnsi="Verdana" w:cs="Times New Roman"/>
                <w:sz w:val="20"/>
                <w:szCs w:val="20"/>
              </w:rPr>
              <w:t>NETWORK PERFORMANCE ANALYSIS TOOL</w:t>
            </w:r>
            <w:r w:rsidR="003D1E1C" w:rsidRPr="00312CB5">
              <w:rPr>
                <w:rFonts w:ascii="Verdana" w:hAnsi="Verdana" w:cs="Times New Roman"/>
                <w:sz w:val="20"/>
                <w:szCs w:val="20"/>
              </w:rPr>
              <w:t xml:space="preserve"> (PERFTEST)</w:t>
            </w:r>
          </w:p>
          <w:p w14:paraId="108B1569" w14:textId="77777777" w:rsidR="00D050BA" w:rsidRPr="00D050BA" w:rsidRDefault="00D050BA" w:rsidP="00D050BA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01E385A7" w14:textId="77777777" w:rsidR="00D050BA" w:rsidRDefault="00D050BA" w:rsidP="00D050BA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59AE2A2C" w14:textId="77777777" w:rsidR="00D050BA" w:rsidRDefault="00D050BA" w:rsidP="00D050BA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0994B33A" w14:textId="77777777" w:rsidR="00D050BA" w:rsidRDefault="00D050BA" w:rsidP="00D050BA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7B92356A" w14:textId="77777777" w:rsidR="00D050BA" w:rsidRPr="00D050BA" w:rsidRDefault="00D050BA" w:rsidP="00D050BA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7756D084" w14:textId="77777777" w:rsidR="00112D30" w:rsidRPr="000C4DFC" w:rsidRDefault="00112D30" w:rsidP="000C4DFC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3E41A4AA" w14:textId="27583D10" w:rsidR="00112D30" w:rsidRDefault="006E7FE5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STEAM, LOT, EMBROIDERY (GARMENT PROCESS EXES)</w:t>
            </w:r>
          </w:p>
          <w:p w14:paraId="7FDB6D88" w14:textId="77777777" w:rsidR="00112D30" w:rsidRPr="00112D30" w:rsidRDefault="00112D30" w:rsidP="00112D30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6BCB7B7B" w14:textId="1F79DE3A" w:rsidR="00112D30" w:rsidRDefault="00112D30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GKPL</w:t>
            </w:r>
            <w:r w:rsidR="006E7FE5">
              <w:rPr>
                <w:rFonts w:ascii="Verdana" w:hAnsi="Verdana" w:cs="Times New Roman"/>
                <w:sz w:val="20"/>
                <w:szCs w:val="20"/>
              </w:rPr>
              <w:t>, KNITTING, MELANGE, COUNT TEST (GARMENT PROCESS EXES)</w:t>
            </w:r>
          </w:p>
          <w:p w14:paraId="73960906" w14:textId="77777777" w:rsidR="00D07BFF" w:rsidRPr="00D07BFF" w:rsidRDefault="00D07BFF" w:rsidP="00D07BFF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214F2047" w14:textId="73312822" w:rsidR="00D07BFF" w:rsidRDefault="00D07BFF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LVM STORE, PRINTING (GARMENT PROCESS EXES)</w:t>
            </w:r>
          </w:p>
          <w:p w14:paraId="32DB6B20" w14:textId="77777777" w:rsidR="000C4DFC" w:rsidRPr="000C4DFC" w:rsidRDefault="000C4DFC" w:rsidP="000C4DFC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3FDD964A" w14:textId="2FA18264" w:rsidR="000C4DFC" w:rsidRDefault="000C4DFC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MFC – </w:t>
            </w:r>
            <w:r w:rsidR="008F06C5">
              <w:rPr>
                <w:rFonts w:ascii="Verdana" w:hAnsi="Verdana" w:cs="Times New Roman"/>
                <w:sz w:val="20"/>
                <w:szCs w:val="20"/>
              </w:rPr>
              <w:t>UMS, FFS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MODULE</w:t>
            </w:r>
          </w:p>
          <w:p w14:paraId="4B124CD1" w14:textId="77777777" w:rsidR="00D91DFE" w:rsidRPr="00D91DFE" w:rsidRDefault="00D91DFE" w:rsidP="00D91DFE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50684455" w14:textId="2A2C65DC" w:rsidR="00D91DFE" w:rsidRDefault="00D91DFE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D91DFE">
              <w:rPr>
                <w:rFonts w:ascii="Verdana" w:hAnsi="Verdana" w:cs="Times New Roman"/>
                <w:sz w:val="20"/>
                <w:szCs w:val="20"/>
              </w:rPr>
              <w:t>GK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D91DFE">
              <w:rPr>
                <w:rFonts w:ascii="Verdana" w:hAnsi="Verdana" w:cs="Times New Roman"/>
                <w:sz w:val="20"/>
                <w:szCs w:val="20"/>
              </w:rPr>
              <w:t>SYNTHCARE</w:t>
            </w:r>
            <w:r>
              <w:rPr>
                <w:rFonts w:ascii="Verdana" w:hAnsi="Verdana" w:cs="Times New Roman"/>
                <w:sz w:val="20"/>
                <w:szCs w:val="20"/>
              </w:rPr>
              <w:t>, GK MEMBER, GK REPORTS,       MEMBER REPORTS, GK PROVIDER PORTAL</w:t>
            </w:r>
          </w:p>
          <w:p w14:paraId="05558F1F" w14:textId="77777777" w:rsidR="00D91DFE" w:rsidRPr="00D91DFE" w:rsidRDefault="00D91DFE" w:rsidP="00D91DFE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044C7C9F" w14:textId="18F5753F" w:rsidR="00D91DFE" w:rsidRPr="006E7FE5" w:rsidRDefault="00D91DFE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PPC ADMIN PORTAL, M3P ADMIN PORTAL</w:t>
            </w:r>
          </w:p>
          <w:p w14:paraId="1E875275" w14:textId="748C7C41" w:rsidR="00C7785E" w:rsidRPr="00870BFF" w:rsidRDefault="00C7785E" w:rsidP="00C7785E">
            <w:pPr>
              <w:pStyle w:val="Heading2"/>
              <w:rPr>
                <w:rFonts w:ascii="Arial Black" w:hAnsi="Arial Black" w:cs="Arial"/>
              </w:rPr>
            </w:pPr>
            <w:r w:rsidRPr="00870BFF">
              <w:rPr>
                <w:rFonts w:ascii="Arial Black" w:hAnsi="Arial Black" w:cs="Arial"/>
              </w:rPr>
              <w:t>CERTIFICATIONS</w:t>
            </w:r>
            <w:r w:rsidRPr="00870BFF">
              <w:rPr>
                <w:rFonts w:ascii="Arial Black" w:hAnsi="Arial Black"/>
              </w:rPr>
              <w:t xml:space="preserve">    </w:t>
            </w:r>
          </w:p>
          <w:p w14:paraId="197B437C" w14:textId="18C8F3DC" w:rsidR="003547C2" w:rsidRDefault="003547C2" w:rsidP="003547C2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Course Completion in ASP.NET CORE Razor Pages (05/2023)</w:t>
            </w:r>
          </w:p>
          <w:p w14:paraId="3965FDDE" w14:textId="77777777" w:rsidR="003547C2" w:rsidRDefault="003547C2" w:rsidP="003547C2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3A126840" w14:textId="355F0623" w:rsidR="003547C2" w:rsidRDefault="003547C2" w:rsidP="003547C2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>Course Completion in Python Programming (06/2021-07/2021)</w:t>
            </w:r>
          </w:p>
          <w:p w14:paraId="00C9862F" w14:textId="77777777" w:rsidR="00C7785E" w:rsidRPr="00312CB5" w:rsidRDefault="00C7785E" w:rsidP="00C7785E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01C6E6DE" w14:textId="4064A134" w:rsidR="00C7785E" w:rsidRPr="00312CB5" w:rsidRDefault="00C7785E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>Course Completion in .NET FRAMEWORK (09/2019 - 12/2019)</w:t>
            </w:r>
          </w:p>
          <w:p w14:paraId="7B612EC8" w14:textId="77777777" w:rsidR="00D3722B" w:rsidRPr="00312CB5" w:rsidRDefault="00D3722B" w:rsidP="00D3722B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0AD20037" w14:textId="77777777" w:rsidR="003547C2" w:rsidRPr="00312CB5" w:rsidRDefault="003547C2" w:rsidP="003547C2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>IOT WITH UWP APPS (02/2017 - 02/2017)</w:t>
            </w:r>
          </w:p>
          <w:p w14:paraId="79078397" w14:textId="77777777" w:rsidR="003547C2" w:rsidRPr="003547C2" w:rsidRDefault="003547C2" w:rsidP="003547C2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35AB6805" w14:textId="77777777" w:rsidR="003547C2" w:rsidRPr="00312CB5" w:rsidRDefault="003547C2" w:rsidP="003547C2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>Application Development using C# .NET (03/2016 - 03/2016)</w:t>
            </w:r>
          </w:p>
          <w:p w14:paraId="562F8B80" w14:textId="77777777" w:rsidR="003547C2" w:rsidRPr="000C4DFC" w:rsidRDefault="003547C2" w:rsidP="003547C2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19493792" w14:textId="43062253" w:rsidR="003D1E1C" w:rsidRPr="00870BFF" w:rsidRDefault="003D1E1C" w:rsidP="003D1E1C">
            <w:pPr>
              <w:pStyle w:val="Heading2"/>
              <w:rPr>
                <w:rFonts w:ascii="Arial Black" w:hAnsi="Arial Black" w:cs="Arial"/>
              </w:rPr>
            </w:pPr>
            <w:r w:rsidRPr="00870BFF">
              <w:rPr>
                <w:rFonts w:ascii="Arial Black" w:hAnsi="Arial Black" w:cs="Arial"/>
              </w:rPr>
              <w:t>ACHEIVEMENTS</w:t>
            </w:r>
            <w:r w:rsidRPr="00870BFF">
              <w:rPr>
                <w:rFonts w:ascii="Arial Black" w:hAnsi="Arial Black"/>
              </w:rPr>
              <w:t xml:space="preserve"> </w:t>
            </w:r>
          </w:p>
          <w:p w14:paraId="3F0AE5F9" w14:textId="77777777" w:rsidR="003D1E1C" w:rsidRDefault="003D1E1C" w:rsidP="003D1E1C"/>
          <w:p w14:paraId="49AF9475" w14:textId="580ADBDD" w:rsidR="003D1E1C" w:rsidRPr="00312CB5" w:rsidRDefault="003D1E1C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 xml:space="preserve">Smart India Hackathon 2018 – Software Edition </w:t>
            </w:r>
          </w:p>
          <w:p w14:paraId="33A185A0" w14:textId="29D30696" w:rsidR="00AD19B1" w:rsidRDefault="00AD19B1" w:rsidP="003D1E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07B3A" w14:textId="3EF10E0E" w:rsidR="002E1671" w:rsidRPr="00870BFF" w:rsidRDefault="009D3D32" w:rsidP="002E1671">
            <w:pPr>
              <w:pStyle w:val="Heading2"/>
              <w:rPr>
                <w:rFonts w:ascii="Arial Black" w:hAnsi="Arial Black" w:cs="Arial"/>
              </w:rPr>
            </w:pPr>
            <w:r w:rsidRPr="00870BFF">
              <w:rPr>
                <w:rFonts w:ascii="Arial Black" w:hAnsi="Arial Black" w:cs="Arial"/>
              </w:rPr>
              <w:t>SKILLS</w:t>
            </w:r>
          </w:p>
          <w:p w14:paraId="0787D39C" w14:textId="77777777" w:rsidR="008314F0" w:rsidRDefault="008314F0" w:rsidP="008314F0">
            <w:pPr>
              <w:pStyle w:val="Default"/>
            </w:pPr>
          </w:p>
          <w:p w14:paraId="00CDC977" w14:textId="27E8D47B" w:rsidR="008314F0" w:rsidRPr="00312CB5" w:rsidRDefault="008314F0" w:rsidP="00312CB5">
            <w:pPr>
              <w:pStyle w:val="Default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 w:rsidRPr="00312CB5">
              <w:rPr>
                <w:rFonts w:ascii="Verdana" w:hAnsi="Verdana"/>
                <w:sz w:val="20"/>
                <w:szCs w:val="20"/>
              </w:rPr>
              <w:t xml:space="preserve">Ability to learn and develop using new technologies quickly. </w:t>
            </w:r>
          </w:p>
          <w:p w14:paraId="6633C718" w14:textId="77777777" w:rsidR="008314F0" w:rsidRPr="00312CB5" w:rsidRDefault="008314F0" w:rsidP="008314F0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  <w:p w14:paraId="6B69E1AC" w14:textId="45F962C0" w:rsidR="008314F0" w:rsidRDefault="008314F0" w:rsidP="00312CB5">
            <w:pPr>
              <w:pStyle w:val="Default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 w:rsidRPr="00312CB5">
              <w:rPr>
                <w:rFonts w:ascii="Verdana" w:hAnsi="Verdana"/>
                <w:sz w:val="20"/>
                <w:szCs w:val="20"/>
              </w:rPr>
              <w:t xml:space="preserve">Effective in working independently and collaboratively in teams. </w:t>
            </w:r>
          </w:p>
          <w:p w14:paraId="535783C7" w14:textId="77777777" w:rsidR="00312CB5" w:rsidRDefault="00312CB5" w:rsidP="00312CB5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C524D3F" w14:textId="6BACBFB9" w:rsidR="0062416A" w:rsidRPr="005D5FBF" w:rsidRDefault="00312CB5" w:rsidP="008314F0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Solving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the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user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qu</w:t>
            </w:r>
            <w:r w:rsidR="008274B6">
              <w:rPr>
                <w:rFonts w:ascii="Verdana" w:hAnsi="Verdana" w:cs="Segoe UI"/>
                <w:w w:val="99"/>
                <w:sz w:val="20"/>
                <w:szCs w:val="20"/>
              </w:rPr>
              <w:t>er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ies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clearly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and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="00D91DFE" w:rsidRPr="00652329">
              <w:rPr>
                <w:rFonts w:ascii="Verdana" w:hAnsi="Verdana" w:cs="Segoe UI"/>
                <w:w w:val="99"/>
                <w:sz w:val="20"/>
                <w:szCs w:val="20"/>
              </w:rPr>
              <w:t>answers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quickly</w:t>
            </w:r>
            <w:r w:rsidR="005D5FBF">
              <w:rPr>
                <w:rFonts w:ascii="Verdana" w:hAnsi="Verdana" w:cs="Segoe UI"/>
                <w:w w:val="99"/>
                <w:sz w:val="20"/>
                <w:szCs w:val="20"/>
              </w:rPr>
              <w:t>.</w:t>
            </w:r>
          </w:p>
          <w:p w14:paraId="4B868F53" w14:textId="09B3C203" w:rsidR="0062416A" w:rsidRPr="0062416A" w:rsidRDefault="0062416A" w:rsidP="0062416A">
            <w:pPr>
              <w:pStyle w:val="Default"/>
            </w:pPr>
          </w:p>
        </w:tc>
      </w:tr>
      <w:tr w:rsidR="005D5FBF" w14:paraId="67321769" w14:textId="77777777" w:rsidTr="0D1FCE5A">
        <w:tc>
          <w:tcPr>
            <w:tcW w:w="3600" w:type="dxa"/>
            <w:shd w:val="clear" w:color="auto" w:fill="auto"/>
          </w:tcPr>
          <w:p w14:paraId="71528216" w14:textId="77777777" w:rsidR="005D5FBF" w:rsidRDefault="005D5FBF" w:rsidP="00036450">
            <w:pPr>
              <w:pStyle w:val="Heading3"/>
            </w:pPr>
          </w:p>
        </w:tc>
        <w:tc>
          <w:tcPr>
            <w:tcW w:w="720" w:type="dxa"/>
            <w:shd w:val="clear" w:color="auto" w:fill="auto"/>
          </w:tcPr>
          <w:p w14:paraId="05557770" w14:textId="77777777" w:rsidR="005D5FBF" w:rsidRDefault="005D5FBF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</w:tcPr>
          <w:p w14:paraId="3AD3B777" w14:textId="77777777" w:rsidR="005D5FBF" w:rsidRDefault="005D5FBF" w:rsidP="00293565">
            <w:pPr>
              <w:pStyle w:val="Title"/>
              <w:rPr>
                <w:rFonts w:ascii="Arial Black" w:hAnsi="Arial Black"/>
                <w:sz w:val="48"/>
                <w:szCs w:val="48"/>
              </w:rPr>
            </w:pPr>
          </w:p>
        </w:tc>
      </w:tr>
    </w:tbl>
    <w:p w14:paraId="09F8C7DF" w14:textId="3A5891BB" w:rsidR="007C3EDB" w:rsidRDefault="007C3EDB" w:rsidP="00B9773F">
      <w:pPr>
        <w:tabs>
          <w:tab w:val="left" w:pos="990"/>
        </w:tabs>
      </w:pPr>
    </w:p>
    <w:sectPr w:rsidR="007C3EDB" w:rsidSect="00031AE5">
      <w:head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1F25E" w14:textId="77777777" w:rsidR="001346D5" w:rsidRDefault="001346D5" w:rsidP="000C45FF">
      <w:r>
        <w:separator/>
      </w:r>
    </w:p>
  </w:endnote>
  <w:endnote w:type="continuationSeparator" w:id="0">
    <w:p w14:paraId="11C4FC3E" w14:textId="77777777" w:rsidR="001346D5" w:rsidRDefault="001346D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BD74D" w14:textId="77777777" w:rsidR="001346D5" w:rsidRDefault="001346D5" w:rsidP="000C45FF">
      <w:r>
        <w:separator/>
      </w:r>
    </w:p>
  </w:footnote>
  <w:footnote w:type="continuationSeparator" w:id="0">
    <w:p w14:paraId="794983F3" w14:textId="77777777" w:rsidR="001346D5" w:rsidRDefault="001346D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232B7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92CF129" wp14:editId="7C2C92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asvg="http://schemas.microsoft.com/office/drawing/2016/SVG/main" xmlns:a14="http://schemas.microsoft.com/office/drawing/2010/main" xmlns:pic="http://schemas.openxmlformats.org/drawingml/2006/pictur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a14="http://schemas.microsoft.com/office/drawing/2010/main" xmlns:adec="http://schemas.microsoft.com/office/drawing/2017/decorativ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EEA"/>
    <w:multiLevelType w:val="hybridMultilevel"/>
    <w:tmpl w:val="B6DA7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2912"/>
    <w:multiLevelType w:val="hybridMultilevel"/>
    <w:tmpl w:val="04E2AD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90627"/>
    <w:multiLevelType w:val="hybridMultilevel"/>
    <w:tmpl w:val="6732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D07E2"/>
    <w:multiLevelType w:val="hybridMultilevel"/>
    <w:tmpl w:val="2CC4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2631D"/>
    <w:multiLevelType w:val="hybridMultilevel"/>
    <w:tmpl w:val="4D70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626C3"/>
    <w:multiLevelType w:val="hybridMultilevel"/>
    <w:tmpl w:val="9560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1726C"/>
    <w:multiLevelType w:val="hybridMultilevel"/>
    <w:tmpl w:val="B5C4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F3C54"/>
    <w:multiLevelType w:val="hybridMultilevel"/>
    <w:tmpl w:val="2D8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57EAC"/>
    <w:multiLevelType w:val="hybridMultilevel"/>
    <w:tmpl w:val="E702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63E23"/>
    <w:multiLevelType w:val="hybridMultilevel"/>
    <w:tmpl w:val="EA6E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159E0"/>
    <w:multiLevelType w:val="hybridMultilevel"/>
    <w:tmpl w:val="113E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54467"/>
    <w:multiLevelType w:val="hybridMultilevel"/>
    <w:tmpl w:val="C6AE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E6A61"/>
    <w:multiLevelType w:val="hybridMultilevel"/>
    <w:tmpl w:val="B9B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70AB4"/>
    <w:multiLevelType w:val="hybridMultilevel"/>
    <w:tmpl w:val="BD4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51"/>
    <w:rsid w:val="00031AE5"/>
    <w:rsid w:val="00036450"/>
    <w:rsid w:val="00083A3F"/>
    <w:rsid w:val="00094499"/>
    <w:rsid w:val="00094C99"/>
    <w:rsid w:val="000C45FF"/>
    <w:rsid w:val="000C4DFC"/>
    <w:rsid w:val="000E3FD1"/>
    <w:rsid w:val="00104DE7"/>
    <w:rsid w:val="00110E0A"/>
    <w:rsid w:val="00112054"/>
    <w:rsid w:val="00112D30"/>
    <w:rsid w:val="0013078E"/>
    <w:rsid w:val="001307BC"/>
    <w:rsid w:val="001346D5"/>
    <w:rsid w:val="00145703"/>
    <w:rsid w:val="001525E1"/>
    <w:rsid w:val="00162DAF"/>
    <w:rsid w:val="00163CED"/>
    <w:rsid w:val="00180329"/>
    <w:rsid w:val="00182076"/>
    <w:rsid w:val="00185707"/>
    <w:rsid w:val="0019001F"/>
    <w:rsid w:val="00190647"/>
    <w:rsid w:val="00193B29"/>
    <w:rsid w:val="001A74A5"/>
    <w:rsid w:val="001B2ABD"/>
    <w:rsid w:val="001D52C8"/>
    <w:rsid w:val="001E0391"/>
    <w:rsid w:val="001E1759"/>
    <w:rsid w:val="001E5CB8"/>
    <w:rsid w:val="001F1ECC"/>
    <w:rsid w:val="00202221"/>
    <w:rsid w:val="00211E77"/>
    <w:rsid w:val="00216AC2"/>
    <w:rsid w:val="00223F9C"/>
    <w:rsid w:val="002259FB"/>
    <w:rsid w:val="00237F35"/>
    <w:rsid w:val="002400EB"/>
    <w:rsid w:val="00256CF7"/>
    <w:rsid w:val="00273796"/>
    <w:rsid w:val="00281FD5"/>
    <w:rsid w:val="002823A1"/>
    <w:rsid w:val="00293565"/>
    <w:rsid w:val="00293FD7"/>
    <w:rsid w:val="00297E2B"/>
    <w:rsid w:val="002A405F"/>
    <w:rsid w:val="002B2066"/>
    <w:rsid w:val="002B302F"/>
    <w:rsid w:val="002E1671"/>
    <w:rsid w:val="0030481B"/>
    <w:rsid w:val="00312CB5"/>
    <w:rsid w:val="003156FC"/>
    <w:rsid w:val="003254B5"/>
    <w:rsid w:val="0034344C"/>
    <w:rsid w:val="00352BE8"/>
    <w:rsid w:val="003547C2"/>
    <w:rsid w:val="0037121F"/>
    <w:rsid w:val="00386C3E"/>
    <w:rsid w:val="003A6B7D"/>
    <w:rsid w:val="003B06CA"/>
    <w:rsid w:val="003D0A72"/>
    <w:rsid w:val="003D1E1C"/>
    <w:rsid w:val="003D211D"/>
    <w:rsid w:val="003E6C67"/>
    <w:rsid w:val="004018D5"/>
    <w:rsid w:val="004071FC"/>
    <w:rsid w:val="00416464"/>
    <w:rsid w:val="004370A1"/>
    <w:rsid w:val="00445947"/>
    <w:rsid w:val="004547E1"/>
    <w:rsid w:val="004577EA"/>
    <w:rsid w:val="00457B5D"/>
    <w:rsid w:val="004813B3"/>
    <w:rsid w:val="00493558"/>
    <w:rsid w:val="00496591"/>
    <w:rsid w:val="004A15F4"/>
    <w:rsid w:val="004C0A84"/>
    <w:rsid w:val="004C254D"/>
    <w:rsid w:val="004C63E4"/>
    <w:rsid w:val="004D3011"/>
    <w:rsid w:val="005262AC"/>
    <w:rsid w:val="00530503"/>
    <w:rsid w:val="0053607F"/>
    <w:rsid w:val="00561CC1"/>
    <w:rsid w:val="00585502"/>
    <w:rsid w:val="00591E2C"/>
    <w:rsid w:val="005C4120"/>
    <w:rsid w:val="005C6F1E"/>
    <w:rsid w:val="005D5FBF"/>
    <w:rsid w:val="005E39D5"/>
    <w:rsid w:val="005F6D81"/>
    <w:rsid w:val="005F77E4"/>
    <w:rsid w:val="00600670"/>
    <w:rsid w:val="0062123A"/>
    <w:rsid w:val="0062416A"/>
    <w:rsid w:val="006346CD"/>
    <w:rsid w:val="00646E75"/>
    <w:rsid w:val="00652329"/>
    <w:rsid w:val="00653A85"/>
    <w:rsid w:val="00663300"/>
    <w:rsid w:val="006771D0"/>
    <w:rsid w:val="00683869"/>
    <w:rsid w:val="006A2083"/>
    <w:rsid w:val="006E7FE5"/>
    <w:rsid w:val="00715FCB"/>
    <w:rsid w:val="00743101"/>
    <w:rsid w:val="00774287"/>
    <w:rsid w:val="007775E1"/>
    <w:rsid w:val="007867A0"/>
    <w:rsid w:val="00786F11"/>
    <w:rsid w:val="00787E12"/>
    <w:rsid w:val="007927F5"/>
    <w:rsid w:val="007B4FF2"/>
    <w:rsid w:val="007C3EDB"/>
    <w:rsid w:val="007C426E"/>
    <w:rsid w:val="007D1844"/>
    <w:rsid w:val="007D4E4A"/>
    <w:rsid w:val="007F36E2"/>
    <w:rsid w:val="00802CA0"/>
    <w:rsid w:val="008047DA"/>
    <w:rsid w:val="008274B6"/>
    <w:rsid w:val="0083102A"/>
    <w:rsid w:val="008314F0"/>
    <w:rsid w:val="008344C1"/>
    <w:rsid w:val="00834CAC"/>
    <w:rsid w:val="0084573A"/>
    <w:rsid w:val="00870BFF"/>
    <w:rsid w:val="00886BE5"/>
    <w:rsid w:val="008A2E50"/>
    <w:rsid w:val="008A6D9D"/>
    <w:rsid w:val="008C64FE"/>
    <w:rsid w:val="008D052B"/>
    <w:rsid w:val="008F06C5"/>
    <w:rsid w:val="00906531"/>
    <w:rsid w:val="009260CD"/>
    <w:rsid w:val="00952C25"/>
    <w:rsid w:val="00987C36"/>
    <w:rsid w:val="00994FF3"/>
    <w:rsid w:val="009D3D32"/>
    <w:rsid w:val="009E3209"/>
    <w:rsid w:val="00A2016A"/>
    <w:rsid w:val="00A2118D"/>
    <w:rsid w:val="00A42C5B"/>
    <w:rsid w:val="00AA571F"/>
    <w:rsid w:val="00AB1538"/>
    <w:rsid w:val="00AC5FC4"/>
    <w:rsid w:val="00AD19B1"/>
    <w:rsid w:val="00AD76E2"/>
    <w:rsid w:val="00AE28CD"/>
    <w:rsid w:val="00AF678A"/>
    <w:rsid w:val="00B20152"/>
    <w:rsid w:val="00B359E4"/>
    <w:rsid w:val="00B57D98"/>
    <w:rsid w:val="00B60BB8"/>
    <w:rsid w:val="00B70850"/>
    <w:rsid w:val="00B76E4D"/>
    <w:rsid w:val="00B9773F"/>
    <w:rsid w:val="00B97E80"/>
    <w:rsid w:val="00BE0852"/>
    <w:rsid w:val="00BE3B5F"/>
    <w:rsid w:val="00C066B6"/>
    <w:rsid w:val="00C16DBE"/>
    <w:rsid w:val="00C266FD"/>
    <w:rsid w:val="00C301AA"/>
    <w:rsid w:val="00C37BA1"/>
    <w:rsid w:val="00C4444B"/>
    <w:rsid w:val="00C4674C"/>
    <w:rsid w:val="00C506CF"/>
    <w:rsid w:val="00C52223"/>
    <w:rsid w:val="00C72BED"/>
    <w:rsid w:val="00C7785E"/>
    <w:rsid w:val="00C83DFF"/>
    <w:rsid w:val="00C94DE9"/>
    <w:rsid w:val="00C9578B"/>
    <w:rsid w:val="00C95930"/>
    <w:rsid w:val="00CB0055"/>
    <w:rsid w:val="00D050BA"/>
    <w:rsid w:val="00D07BFF"/>
    <w:rsid w:val="00D2522B"/>
    <w:rsid w:val="00D357F3"/>
    <w:rsid w:val="00D3722B"/>
    <w:rsid w:val="00D422DE"/>
    <w:rsid w:val="00D5459D"/>
    <w:rsid w:val="00D60E51"/>
    <w:rsid w:val="00D73320"/>
    <w:rsid w:val="00D91DFE"/>
    <w:rsid w:val="00D9476A"/>
    <w:rsid w:val="00D94CCD"/>
    <w:rsid w:val="00DA1F4D"/>
    <w:rsid w:val="00DA42E8"/>
    <w:rsid w:val="00DC67F6"/>
    <w:rsid w:val="00DC6D1B"/>
    <w:rsid w:val="00DD172A"/>
    <w:rsid w:val="00DD7BB0"/>
    <w:rsid w:val="00E1559F"/>
    <w:rsid w:val="00E25A26"/>
    <w:rsid w:val="00E25CE8"/>
    <w:rsid w:val="00E4381A"/>
    <w:rsid w:val="00E55D74"/>
    <w:rsid w:val="00E93032"/>
    <w:rsid w:val="00E94461"/>
    <w:rsid w:val="00EA2EC3"/>
    <w:rsid w:val="00EE4D2D"/>
    <w:rsid w:val="00F01FD9"/>
    <w:rsid w:val="00F04084"/>
    <w:rsid w:val="00F116C9"/>
    <w:rsid w:val="00F40188"/>
    <w:rsid w:val="00F60274"/>
    <w:rsid w:val="00F726BE"/>
    <w:rsid w:val="00F77FB9"/>
    <w:rsid w:val="00FB068F"/>
    <w:rsid w:val="00FB770F"/>
    <w:rsid w:val="00FD54DB"/>
    <w:rsid w:val="066FFC82"/>
    <w:rsid w:val="0D1FCE5A"/>
    <w:rsid w:val="5AADB243"/>
    <w:rsid w:val="5EB95180"/>
    <w:rsid w:val="65A9F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0760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Default">
    <w:name w:val="Default"/>
    <w:rsid w:val="002259F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a-IN"/>
    </w:rPr>
  </w:style>
  <w:style w:type="paragraph" w:styleId="ListParagraph">
    <w:name w:val="List Paragraph"/>
    <w:basedOn w:val="Normal"/>
    <w:uiPriority w:val="34"/>
    <w:semiHidden/>
    <w:qFormat/>
    <w:rsid w:val="00786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Default">
    <w:name w:val="Default"/>
    <w:rsid w:val="002259F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a-IN"/>
    </w:rPr>
  </w:style>
  <w:style w:type="paragraph" w:styleId="ListParagraph">
    <w:name w:val="List Paragraph"/>
    <w:basedOn w:val="Normal"/>
    <w:uiPriority w:val="34"/>
    <w:semiHidden/>
    <w:qFormat/>
    <w:rsid w:val="00786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h4work.com/y/csedinesh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esecdinesh@gmail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sololearn.com/profile/719236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h\AppData\Local\Microsoft\Office\16.0\DTS\en-US%7b74CEA131-04BC-41F8-8628-6D45ED90D868%7d\%7b0DCBC24B-3FF0-48D9-AE86-11ECD97410E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AD90FC0D0848F9AE5EB08087510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7381D-4FAF-4A18-BA0C-48628B65A122}"/>
      </w:docPartPr>
      <w:docPartBody>
        <w:p w:rsidR="00740C96" w:rsidRDefault="006837E4">
          <w:pPr>
            <w:pStyle w:val="ADAD90FC0D0848F9AE5EB080875106E5"/>
          </w:pPr>
          <w:r w:rsidRPr="00CB0055">
            <w:t>Hobbies</w:t>
          </w:r>
        </w:p>
      </w:docPartBody>
    </w:docPart>
    <w:docPart>
      <w:docPartPr>
        <w:name w:val="040F9D7C4EB34AB9A2B1E05497335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A095A-2A4F-423A-AA6B-D7B3C942B1CA}"/>
      </w:docPartPr>
      <w:docPartBody>
        <w:p w:rsidR="00740C96" w:rsidRDefault="006837E4">
          <w:pPr>
            <w:pStyle w:val="040F9D7C4EB34AB9A2B1E05497335507"/>
          </w:pPr>
          <w:r w:rsidRPr="00036450">
            <w:t>EDUCATION</w:t>
          </w:r>
        </w:p>
      </w:docPartBody>
    </w:docPart>
    <w:docPart>
      <w:docPartPr>
        <w:name w:val="8EB6BA455B0644A28764F3F45E0E6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18D3-1BF2-43C5-A53C-40AD7F3AE137}"/>
      </w:docPartPr>
      <w:docPartBody>
        <w:p w:rsidR="00740C96" w:rsidRDefault="006837E4">
          <w:pPr>
            <w:pStyle w:val="8EB6BA455B0644A28764F3F45E0E6795"/>
          </w:pPr>
          <w:r w:rsidRPr="00036450">
            <w:t>WORK EXPERIENCE</w:t>
          </w:r>
        </w:p>
      </w:docPartBody>
    </w:docPart>
    <w:docPart>
      <w:docPartPr>
        <w:name w:val="FF52FFC93368427D9D8C49194117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C3CB5-99B8-4C86-AA23-64DAE78F33F1}"/>
      </w:docPartPr>
      <w:docPartBody>
        <w:p w:rsidR="00740C96" w:rsidRDefault="00025753" w:rsidP="00025753">
          <w:pPr>
            <w:pStyle w:val="FF52FFC93368427D9D8C49194117B606"/>
          </w:pPr>
          <w:r w:rsidRPr="00CB0055">
            <w:t>Contact</w:t>
          </w:r>
        </w:p>
      </w:docPartBody>
    </w:docPart>
    <w:docPart>
      <w:docPartPr>
        <w:name w:val="AC64863709914B8095CD75C309B2D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EF66-0505-4460-B5E7-652D1718C7FE}"/>
      </w:docPartPr>
      <w:docPartBody>
        <w:p w:rsidR="00740C96" w:rsidRDefault="00025753" w:rsidP="00025753">
          <w:pPr>
            <w:pStyle w:val="AC64863709914B8095CD75C309B2D82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53"/>
    <w:rsid w:val="00025753"/>
    <w:rsid w:val="000338F2"/>
    <w:rsid w:val="000C1A79"/>
    <w:rsid w:val="00163CED"/>
    <w:rsid w:val="006837E4"/>
    <w:rsid w:val="006D27FF"/>
    <w:rsid w:val="00740C96"/>
    <w:rsid w:val="007B2CD3"/>
    <w:rsid w:val="008E4134"/>
    <w:rsid w:val="00901DFC"/>
    <w:rsid w:val="00A4595B"/>
    <w:rsid w:val="00A73B38"/>
    <w:rsid w:val="00A90EFD"/>
    <w:rsid w:val="00A97E4F"/>
    <w:rsid w:val="00B46728"/>
    <w:rsid w:val="00C72D97"/>
    <w:rsid w:val="00E7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ADAD90FC0D0848F9AE5EB080875106E5">
    <w:name w:val="ADAD90FC0D0848F9AE5EB080875106E5"/>
  </w:style>
  <w:style w:type="paragraph" w:customStyle="1" w:styleId="040F9D7C4EB34AB9A2B1E05497335507">
    <w:name w:val="040F9D7C4EB34AB9A2B1E05497335507"/>
  </w:style>
  <w:style w:type="paragraph" w:customStyle="1" w:styleId="8EB6BA455B0644A28764F3F45E0E6795">
    <w:name w:val="8EB6BA455B0644A28764F3F45E0E679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FF52FFC93368427D9D8C49194117B606">
    <w:name w:val="FF52FFC93368427D9D8C49194117B606"/>
    <w:rsid w:val="00025753"/>
  </w:style>
  <w:style w:type="paragraph" w:customStyle="1" w:styleId="AC64863709914B8095CD75C309B2D821">
    <w:name w:val="AC64863709914B8095CD75C309B2D821"/>
    <w:rsid w:val="000257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ADAD90FC0D0848F9AE5EB080875106E5">
    <w:name w:val="ADAD90FC0D0848F9AE5EB080875106E5"/>
  </w:style>
  <w:style w:type="paragraph" w:customStyle="1" w:styleId="040F9D7C4EB34AB9A2B1E05497335507">
    <w:name w:val="040F9D7C4EB34AB9A2B1E05497335507"/>
  </w:style>
  <w:style w:type="paragraph" w:customStyle="1" w:styleId="8EB6BA455B0644A28764F3F45E0E6795">
    <w:name w:val="8EB6BA455B0644A28764F3F45E0E679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FF52FFC93368427D9D8C49194117B606">
    <w:name w:val="FF52FFC93368427D9D8C49194117B606"/>
    <w:rsid w:val="00025753"/>
  </w:style>
  <w:style w:type="paragraph" w:customStyle="1" w:styleId="AC64863709914B8095CD75C309B2D821">
    <w:name w:val="AC64863709914B8095CD75C309B2D821"/>
    <w:rsid w:val="00025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{0DCBC24B-3FF0-48D9-AE86-11ECD97410E6}tf00546271_win32.dotx</Template>
  <TotalTime>0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2025-06-27T02:03:00Z</dcterms:created>
  <dcterms:modified xsi:type="dcterms:W3CDTF">2025-06-27T04:37:00Z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